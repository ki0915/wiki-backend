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88B0E" w14:textId="77777777" w:rsidR="00952F7D" w:rsidRPr="009866F4" w:rsidRDefault="00DF198B" w:rsidP="00DF198B">
      <w:pPr>
        <w:pStyle w:val="a3"/>
        <w:rPr>
          <w:rFonts w:ascii="맑은 고딕" w:hAnsi="맑은 고딕"/>
        </w:rPr>
      </w:pPr>
      <w:r w:rsidRPr="009866F4">
        <w:rPr>
          <w:rFonts w:ascii="맑은 고딕" w:hAnsi="맑은 고딕"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5044D83F" wp14:editId="7C28BF0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그림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9866F4" w14:paraId="5C15998C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3F8B3FA6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  <w:tr w:rsidR="00DF198B" w:rsidRPr="009866F4" w14:paraId="712B1B31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3B06C52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238652C" w14:textId="7EAB402F" w:rsidR="00DF198B" w:rsidRPr="009866F4" w:rsidRDefault="005D2082" w:rsidP="005D2082">
            <w:pPr>
              <w:pStyle w:val="1"/>
              <w:jc w:val="left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      </w:t>
            </w:r>
            <w:r>
              <w:rPr>
                <w:rFonts w:ascii="맑은 고딕" w:hAnsi="맑은 고딕" w:hint="eastAsia"/>
              </w:rPr>
              <w:t>위키 백과 프로젝트 보고서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88E2B97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  <w:tr w:rsidR="00DF198B" w:rsidRPr="009866F4" w14:paraId="7C388E2D" w14:textId="77777777" w:rsidTr="00185F4A">
        <w:trPr>
          <w:trHeight w:val="1837"/>
        </w:trPr>
        <w:tc>
          <w:tcPr>
            <w:tcW w:w="1170" w:type="dxa"/>
          </w:tcPr>
          <w:p w14:paraId="1DBF10C0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8460" w:type="dxa"/>
            <w:gridSpan w:val="7"/>
          </w:tcPr>
          <w:p w14:paraId="45F26998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1160" w:type="dxa"/>
          </w:tcPr>
          <w:p w14:paraId="7FC9CFDF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  <w:tr w:rsidR="00DF198B" w:rsidRPr="009866F4" w14:paraId="43B44BBB" w14:textId="77777777" w:rsidTr="00185F4A">
        <w:trPr>
          <w:trHeight w:val="929"/>
        </w:trPr>
        <w:tc>
          <w:tcPr>
            <w:tcW w:w="2397" w:type="dxa"/>
            <w:gridSpan w:val="4"/>
          </w:tcPr>
          <w:p w14:paraId="20B35168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1A46BC67" w14:textId="77777777" w:rsidR="00DF198B" w:rsidRPr="009866F4" w:rsidRDefault="00DF198B" w:rsidP="00DF198B">
            <w:pPr>
              <w:jc w:val="center"/>
              <w:rPr>
                <w:rFonts w:ascii="맑은 고딕" w:hAnsi="맑은 고딕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6B6890C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  <w:tr w:rsidR="00DF198B" w:rsidRPr="009866F4" w14:paraId="65C2E13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6CA0B83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028A4D7" w14:textId="5AAA57CC" w:rsidR="00DF198B" w:rsidRPr="009866F4" w:rsidRDefault="005D2082" w:rsidP="005D2082">
            <w:pPr>
              <w:pStyle w:val="2"/>
              <w:spacing w:line="216" w:lineRule="auto"/>
              <w:jc w:val="left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/>
              </w:rPr>
              <w:t xml:space="preserve">        </w:t>
            </w:r>
            <w:r>
              <w:rPr>
                <w:rFonts w:ascii="맑은 고딕" w:hAnsi="맑은 고딕" w:hint="eastAsia"/>
              </w:rPr>
              <w:t>제작자: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기민수</w:t>
            </w:r>
          </w:p>
        </w:tc>
        <w:tc>
          <w:tcPr>
            <w:tcW w:w="2398" w:type="dxa"/>
            <w:gridSpan w:val="4"/>
          </w:tcPr>
          <w:p w14:paraId="72489682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  <w:tr w:rsidR="00DF198B" w:rsidRPr="009866F4" w14:paraId="7C50F024" w14:textId="77777777" w:rsidTr="009611A0">
        <w:trPr>
          <w:trHeight w:val="7272"/>
        </w:trPr>
        <w:tc>
          <w:tcPr>
            <w:tcW w:w="2397" w:type="dxa"/>
            <w:gridSpan w:val="4"/>
            <w:vAlign w:val="bottom"/>
          </w:tcPr>
          <w:p w14:paraId="00474C69" w14:textId="77777777" w:rsidR="00DF198B" w:rsidRPr="009866F4" w:rsidRDefault="00DF198B" w:rsidP="00DF198B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4A4AFF8E" w14:textId="1CA0C10D" w:rsidR="00DF198B" w:rsidRPr="009866F4" w:rsidRDefault="00DF198B" w:rsidP="005D2082">
            <w:pPr>
              <w:pStyle w:val="3"/>
              <w:jc w:val="left"/>
              <w:rPr>
                <w:rFonts w:ascii="맑은 고딕" w:hAnsi="맑은 고딕"/>
              </w:rPr>
            </w:pPr>
          </w:p>
          <w:p w14:paraId="775F6E11" w14:textId="77777777" w:rsidR="00DF198B" w:rsidRPr="009866F4" w:rsidRDefault="00DF198B" w:rsidP="005D2082">
            <w:pPr>
              <w:pStyle w:val="3"/>
              <w:rPr>
                <w:rFonts w:ascii="맑은 고딕" w:hAnsi="맑은 고딕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230E72A5" w14:textId="77777777" w:rsidR="00DF198B" w:rsidRPr="009866F4" w:rsidRDefault="00DF198B" w:rsidP="00DF198B">
            <w:pPr>
              <w:jc w:val="center"/>
              <w:rPr>
                <w:rFonts w:ascii="맑은 고딕" w:hAnsi="맑은 고딕"/>
              </w:rPr>
            </w:pPr>
          </w:p>
        </w:tc>
      </w:tr>
      <w:tr w:rsidR="00DF198B" w:rsidRPr="009866F4" w14:paraId="5B35D9D2" w14:textId="77777777" w:rsidTr="00185F4A">
        <w:tc>
          <w:tcPr>
            <w:tcW w:w="2340" w:type="dxa"/>
            <w:gridSpan w:val="3"/>
          </w:tcPr>
          <w:p w14:paraId="48198ADD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6120" w:type="dxa"/>
            <w:gridSpan w:val="3"/>
          </w:tcPr>
          <w:p w14:paraId="16F12ECF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  <w:tc>
          <w:tcPr>
            <w:tcW w:w="2330" w:type="dxa"/>
            <w:gridSpan w:val="3"/>
          </w:tcPr>
          <w:p w14:paraId="3D9D6B9A" w14:textId="77777777" w:rsidR="00DF198B" w:rsidRPr="009866F4" w:rsidRDefault="00DF198B">
            <w:pPr>
              <w:rPr>
                <w:rFonts w:ascii="맑은 고딕" w:hAnsi="맑은 고딕"/>
              </w:rPr>
            </w:pPr>
          </w:p>
        </w:tc>
      </w:tr>
    </w:tbl>
    <w:p w14:paraId="3BF23630" w14:textId="77777777" w:rsidR="00DF198B" w:rsidRPr="009866F4" w:rsidRDefault="00DF198B">
      <w:pPr>
        <w:rPr>
          <w:rFonts w:ascii="맑은 고딕" w:hAnsi="맑은 고딕"/>
        </w:rPr>
      </w:pPr>
    </w:p>
    <w:p w14:paraId="5615B4AA" w14:textId="77777777" w:rsidR="009611A0" w:rsidRPr="009866F4" w:rsidRDefault="009611A0">
      <w:pPr>
        <w:rPr>
          <w:rFonts w:ascii="맑은 고딕" w:hAnsi="맑은 고딕"/>
        </w:rPr>
      </w:pPr>
    </w:p>
    <w:p w14:paraId="19C0C6CF" w14:textId="77777777" w:rsidR="009611A0" w:rsidRPr="009866F4" w:rsidRDefault="009611A0">
      <w:pPr>
        <w:rPr>
          <w:rFonts w:ascii="맑은 고딕" w:hAnsi="맑은 고딕"/>
        </w:rPr>
      </w:pPr>
    </w:p>
    <w:p w14:paraId="1397C001" w14:textId="77777777" w:rsidR="009611A0" w:rsidRPr="009866F4" w:rsidRDefault="009611A0">
      <w:pPr>
        <w:rPr>
          <w:rFonts w:ascii="맑은 고딕" w:hAnsi="맑은 고딕"/>
        </w:rPr>
      </w:pPr>
    </w:p>
    <w:p w14:paraId="3FADA0CF" w14:textId="6241E1FD" w:rsidR="00DF198B" w:rsidRPr="009866F4" w:rsidRDefault="002D2200" w:rsidP="002D2200">
      <w:pPr>
        <w:pStyle w:val="a3"/>
        <w:rPr>
          <w:rFonts w:ascii="맑은 고딕" w:hAnsi="맑은 고딕"/>
        </w:rPr>
      </w:pPr>
      <w:r w:rsidRPr="009866F4">
        <w:rPr>
          <w:rFonts w:ascii="맑은 고딕" w:hAnsi="맑은 고딕"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2365194" wp14:editId="38E47E59">
                <wp:simplePos x="0" y="0"/>
                <wp:positionH relativeFrom="column">
                  <wp:posOffset>9525</wp:posOffset>
                </wp:positionH>
                <wp:positionV relativeFrom="paragraph">
                  <wp:posOffset>7620</wp:posOffset>
                </wp:positionV>
                <wp:extent cx="6857365" cy="9486900"/>
                <wp:effectExtent l="0" t="0" r="635" b="0"/>
                <wp:wrapNone/>
                <wp:docPr id="2" name="직사각형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94869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1F2FA" id="직사각형 2" o:spid="_x0000_s1026" alt="&quot;&quot;" style="position:absolute;left:0;text-align:left;margin-left:.75pt;margin-top:.6pt;width:539.95pt;height:747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9866F4">
        <w:rPr>
          <w:rFonts w:ascii="맑은 고딕" w:hAnsi="맑은 고딕" w:hint="eastAsia"/>
          <w:noProof/>
          <w:lang w:val="ko-KR" w:bidi="ko-KR"/>
        </w:rPr>
        <w:drawing>
          <wp:anchor distT="0" distB="0" distL="114300" distR="114300" simplePos="0" relativeHeight="251660288" behindDoc="1" locked="0" layoutInCell="1" allowOverlap="1" wp14:anchorId="30CFDF2B" wp14:editId="31C1451E">
            <wp:simplePos x="0" y="0"/>
            <wp:positionH relativeFrom="margin">
              <wp:align>center</wp:align>
            </wp:positionH>
            <wp:positionV relativeFrom="paragraph">
              <wp:align>top</wp:align>
            </wp:positionV>
            <wp:extent cx="6858000" cy="9526905"/>
            <wp:effectExtent l="0" t="0" r="0" b="0"/>
            <wp:wrapNone/>
            <wp:docPr id="3" name="그림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2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9866F4" w14:paraId="18A9A7DB" w14:textId="77777777" w:rsidTr="00185F4A">
        <w:trPr>
          <w:trHeight w:val="1152"/>
        </w:trPr>
        <w:tc>
          <w:tcPr>
            <w:tcW w:w="2158" w:type="dxa"/>
          </w:tcPr>
          <w:p w14:paraId="02FEF2C1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9B38985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7AF57A9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2CC2BC89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</w:tcPr>
          <w:p w14:paraId="45C7AFA2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</w:tr>
      <w:tr w:rsidR="002D2200" w:rsidRPr="009866F4" w14:paraId="59874D0D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F993368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355F51E" w14:textId="7DC23767" w:rsidR="002D2200" w:rsidRPr="009866F4" w:rsidRDefault="005D2082" w:rsidP="005D2082">
            <w:pPr>
              <w:pStyle w:val="4"/>
              <w:jc w:val="left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/>
              </w:rPr>
              <w:t xml:space="preserve">             </w:t>
            </w:r>
            <w:r>
              <w:rPr>
                <w:rFonts w:ascii="맑은 고딕" w:hAnsi="맑은 고딕" w:hint="eastAsia"/>
              </w:rPr>
              <w:t>사용 기술 및 구현된 기능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3A98605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</w:tr>
      <w:tr w:rsidR="002D2200" w:rsidRPr="009866F4" w14:paraId="0C5F92C7" w14:textId="77777777" w:rsidTr="00185F4A">
        <w:trPr>
          <w:trHeight w:val="311"/>
        </w:trPr>
        <w:tc>
          <w:tcPr>
            <w:tcW w:w="2158" w:type="dxa"/>
          </w:tcPr>
          <w:p w14:paraId="36A3C064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3189FE8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2BB707C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BD6F96D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</w:tcPr>
          <w:p w14:paraId="512B7CCD" w14:textId="77777777" w:rsidR="002D2200" w:rsidRPr="009866F4" w:rsidRDefault="002D2200">
            <w:pPr>
              <w:rPr>
                <w:rFonts w:ascii="맑은 고딕" w:hAnsi="맑은 고딕"/>
              </w:rPr>
            </w:pPr>
          </w:p>
        </w:tc>
      </w:tr>
      <w:tr w:rsidR="00E74B29" w:rsidRPr="009866F4" w14:paraId="636BBA0D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98E88A6" w14:textId="77777777" w:rsidR="00E74B29" w:rsidRPr="009866F4" w:rsidRDefault="00E74B29">
            <w:pPr>
              <w:rPr>
                <w:rFonts w:ascii="맑은 고딕" w:hAnsi="맑은 고딕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C1D3685" w14:textId="77777777" w:rsidR="00E74B29" w:rsidRPr="009866F4" w:rsidRDefault="00E74B29">
            <w:pPr>
              <w:rPr>
                <w:rFonts w:ascii="맑은 고딕" w:hAnsi="맑은 고딕"/>
              </w:rPr>
            </w:pPr>
          </w:p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7C193F1" w14:textId="77777777" w:rsidR="00E74B29" w:rsidRPr="009866F4" w:rsidRDefault="00E74B29" w:rsidP="00E74B29">
            <w:pPr>
              <w:rPr>
                <w:rFonts w:ascii="맑은 고딕" w:hAnsi="맑은 고딕"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8552F56" w14:textId="77777777" w:rsidR="00E74B29" w:rsidRPr="009866F4" w:rsidRDefault="00E74B29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705C537" w14:textId="77777777" w:rsidR="00E74B29" w:rsidRPr="009866F4" w:rsidRDefault="00E74B29">
            <w:pPr>
              <w:rPr>
                <w:rFonts w:ascii="맑은 고딕" w:hAnsi="맑은 고딕"/>
              </w:rPr>
            </w:pPr>
          </w:p>
        </w:tc>
      </w:tr>
      <w:tr w:rsidR="000E4641" w:rsidRPr="009866F4" w14:paraId="298E6830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6CD7438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2F0469D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56D1A656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7FB24092" w14:textId="18370DAD" w:rsidR="000E4641" w:rsidRDefault="005D2082" w:rsidP="005D2082">
            <w:pPr>
              <w:pStyle w:val="a6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Back-end: </w:t>
            </w:r>
            <w:r>
              <w:rPr>
                <w:rFonts w:ascii="맑은 고딕" w:hAnsi="맑은 고딕" w:hint="eastAsia"/>
              </w:rPr>
              <w:t>e</w:t>
            </w:r>
            <w:r>
              <w:rPr>
                <w:rFonts w:ascii="맑은 고딕" w:hAnsi="맑은 고딕"/>
              </w:rPr>
              <w:t xml:space="preserve">xpress, </w:t>
            </w:r>
            <w:proofErr w:type="spellStart"/>
            <w:r>
              <w:rPr>
                <w:rFonts w:ascii="맑은 고딕" w:hAnsi="맑은 고딕"/>
              </w:rPr>
              <w:t>jwt</w:t>
            </w:r>
            <w:proofErr w:type="spellEnd"/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cryto</w:t>
            </w:r>
            <w:proofErr w:type="spellEnd"/>
            <w:r>
              <w:rPr>
                <w:rFonts w:ascii="맑은 고딕" w:hAnsi="맑은 고딕"/>
              </w:rPr>
              <w:t xml:space="preserve">, socket.io, </w:t>
            </w:r>
            <w:proofErr w:type="spellStart"/>
            <w:r>
              <w:rPr>
                <w:rFonts w:ascii="맑은 고딕" w:hAnsi="맑은 고딕"/>
              </w:rPr>
              <w:t>winson</w:t>
            </w:r>
            <w:proofErr w:type="spellEnd"/>
            <w:r>
              <w:rPr>
                <w:rFonts w:ascii="맑은 고딕" w:hAnsi="맑은 고딕"/>
              </w:rPr>
              <w:t xml:space="preserve">, </w:t>
            </w:r>
          </w:p>
          <w:p w14:paraId="13146397" w14:textId="103D651C" w:rsidR="005D2082" w:rsidRDefault="005D2082" w:rsidP="005D2082">
            <w:pPr>
              <w:pStyle w:val="a6"/>
              <w:rPr>
                <w:rFonts w:ascii="맑은 고딕" w:hAnsi="맑은 고딕"/>
              </w:rPr>
            </w:pPr>
          </w:p>
          <w:p w14:paraId="1E5CA111" w14:textId="299B18C6" w:rsidR="005D2082" w:rsidRDefault="005D2082" w:rsidP="005D2082">
            <w:pPr>
              <w:pStyle w:val="a6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Front-end: angular7, Socket.io-client, bootstrap, </w:t>
            </w:r>
          </w:p>
          <w:p w14:paraId="3E12323B" w14:textId="5B1DD427" w:rsidR="005D2082" w:rsidRDefault="005D2082" w:rsidP="005D2082">
            <w:pPr>
              <w:pStyle w:val="a6"/>
              <w:rPr>
                <w:rFonts w:ascii="맑은 고딕" w:hAnsi="맑은 고딕"/>
              </w:rPr>
            </w:pPr>
          </w:p>
          <w:p w14:paraId="2260CA64" w14:textId="3A8CB15B" w:rsidR="005D2082" w:rsidRDefault="005D2082" w:rsidP="005D2082">
            <w:pPr>
              <w:pStyle w:val="a6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Runtime: node.js</w:t>
            </w:r>
          </w:p>
          <w:p w14:paraId="427CC062" w14:textId="46ED3EA7" w:rsidR="005D2082" w:rsidRDefault="005D2082" w:rsidP="005D2082">
            <w:pPr>
              <w:pStyle w:val="a6"/>
              <w:rPr>
                <w:rFonts w:ascii="맑은 고딕" w:hAnsi="맑은 고딕"/>
              </w:rPr>
            </w:pPr>
          </w:p>
          <w:p w14:paraId="16895859" w14:textId="1F548CE5" w:rsidR="005D2082" w:rsidRDefault="005D2082" w:rsidP="005D2082">
            <w:pPr>
              <w:pStyle w:val="a6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배포</w:t>
            </w:r>
            <w:r>
              <w:rPr>
                <w:rFonts w:ascii="맑은 고딕" w:hAnsi="맑은 고딕"/>
              </w:rPr>
              <w:t xml:space="preserve">: </w:t>
            </w:r>
            <w:r>
              <w:rPr>
                <w:rFonts w:ascii="맑은 고딕" w:hAnsi="맑은 고딕" w:hint="eastAsia"/>
              </w:rPr>
              <w:t>d</w:t>
            </w:r>
            <w:r>
              <w:rPr>
                <w:rFonts w:ascii="맑은 고딕" w:hAnsi="맑은 고딕"/>
              </w:rPr>
              <w:t>ocker, pm2</w:t>
            </w:r>
          </w:p>
          <w:p w14:paraId="09ADF640" w14:textId="71CCAC8B" w:rsidR="005D2082" w:rsidRDefault="005D2082" w:rsidP="005D2082">
            <w:pPr>
              <w:pStyle w:val="a6"/>
              <w:rPr>
                <w:rFonts w:ascii="맑은 고딕" w:hAnsi="맑은 고딕"/>
              </w:rPr>
            </w:pPr>
          </w:p>
          <w:p w14:paraId="540452A5" w14:textId="7DC68134" w:rsidR="005D2082" w:rsidRPr="009866F4" w:rsidRDefault="005D2082" w:rsidP="005D2082">
            <w:pPr>
              <w:pStyle w:val="a6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Database: </w:t>
            </w:r>
            <w:proofErr w:type="spellStart"/>
            <w:r>
              <w:rPr>
                <w:rFonts w:ascii="맑은 고딕" w:hAnsi="맑은 고딕"/>
              </w:rPr>
              <w:t>mysql</w:t>
            </w:r>
            <w:proofErr w:type="spellEnd"/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ms-sql</w:t>
            </w:r>
            <w:proofErr w:type="spellEnd"/>
          </w:p>
          <w:p w14:paraId="74642D60" w14:textId="77777777" w:rsidR="000E4641" w:rsidRPr="009866F4" w:rsidRDefault="000E4641" w:rsidP="000E4641">
            <w:pPr>
              <w:pStyle w:val="a6"/>
              <w:rPr>
                <w:rFonts w:ascii="맑은 고딕" w:hAnsi="맑은 고딕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422DC452" w14:textId="77777777" w:rsidR="000E4641" w:rsidRPr="009866F4" w:rsidRDefault="000E4641">
            <w:pPr>
              <w:rPr>
                <w:rFonts w:ascii="맑은 고딕" w:hAnsi="맑은 고딕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0D14EC9" w14:textId="77777777" w:rsidR="000E4641" w:rsidRPr="009866F4" w:rsidRDefault="000E4641">
            <w:pPr>
              <w:rPr>
                <w:rFonts w:ascii="맑은 고딕" w:hAnsi="맑은 고딕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28C85C6C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</w:tr>
      <w:tr w:rsidR="000E4641" w:rsidRPr="009866F4" w14:paraId="3EC9CC89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73FC1D1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3FB5A99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CCF7A19" w14:textId="273ED15D" w:rsidR="000E4641" w:rsidRPr="009866F4" w:rsidRDefault="000E4641">
            <w:pPr>
              <w:rPr>
                <w:rFonts w:ascii="맑은 고딕" w:hAnsi="맑은 고딕"/>
                <w:sz w:val="28"/>
                <w:szCs w:val="28"/>
              </w:rPr>
            </w:pPr>
            <w:r w:rsidRPr="009866F4">
              <w:rPr>
                <w:rFonts w:ascii="맑은 고딕" w:hAnsi="맑은 고딕" w:hint="eastAsia"/>
                <w:noProof/>
                <w:lang w:val="ko-KR" w:bidi="ko-KR"/>
              </w:rPr>
              <w:drawing>
                <wp:inline distT="0" distB="0" distL="0" distR="0" wp14:anchorId="7A3E54FC" wp14:editId="0895FD5F">
                  <wp:extent cx="3429000" cy="2895600"/>
                  <wp:effectExtent l="0" t="0" r="0" b="0"/>
                  <wp:docPr id="4" name="그림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E8BD4BE" w14:textId="77777777" w:rsidR="000E4641" w:rsidRPr="009866F4" w:rsidRDefault="000E4641">
            <w:pPr>
              <w:rPr>
                <w:rFonts w:ascii="맑은 고딕" w:hAnsi="맑은 고딕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356D57B0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</w:tr>
      <w:tr w:rsidR="000E4641" w:rsidRPr="009866F4" w14:paraId="06E2EEB1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EB87630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59B0825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5401" w:type="dxa"/>
            <w:gridSpan w:val="5"/>
            <w:vMerge/>
          </w:tcPr>
          <w:p w14:paraId="07946530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62FA8B92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2158" w:type="dxa"/>
            <w:vMerge w:val="restart"/>
          </w:tcPr>
          <w:p w14:paraId="40C95587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</w:tr>
      <w:tr w:rsidR="000E4641" w:rsidRPr="009866F4" w14:paraId="6E669CA3" w14:textId="77777777" w:rsidTr="00185F4A">
        <w:trPr>
          <w:trHeight w:val="1728"/>
        </w:trPr>
        <w:tc>
          <w:tcPr>
            <w:tcW w:w="2158" w:type="dxa"/>
            <w:vMerge/>
          </w:tcPr>
          <w:p w14:paraId="4AEBBD30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  <w:tc>
          <w:tcPr>
            <w:tcW w:w="542" w:type="dxa"/>
          </w:tcPr>
          <w:p w14:paraId="50C5BFD1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5401" w:type="dxa"/>
            <w:gridSpan w:val="5"/>
            <w:vMerge/>
          </w:tcPr>
          <w:p w14:paraId="4D5C858C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540" w:type="dxa"/>
          </w:tcPr>
          <w:p w14:paraId="717C36C8" w14:textId="77777777" w:rsidR="000E4641" w:rsidRPr="009866F4" w:rsidRDefault="000E4641" w:rsidP="00E74B29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2158" w:type="dxa"/>
            <w:vMerge/>
          </w:tcPr>
          <w:p w14:paraId="454E7837" w14:textId="77777777" w:rsidR="000E4641" w:rsidRPr="009866F4" w:rsidRDefault="000E4641">
            <w:pPr>
              <w:rPr>
                <w:rFonts w:ascii="맑은 고딕" w:hAnsi="맑은 고딕"/>
              </w:rPr>
            </w:pPr>
          </w:p>
        </w:tc>
      </w:tr>
    </w:tbl>
    <w:p w14:paraId="7193FE11" w14:textId="77777777" w:rsidR="002D2200" w:rsidRPr="009866F4" w:rsidRDefault="002D2200">
      <w:pPr>
        <w:rPr>
          <w:rFonts w:ascii="맑은 고딕" w:hAnsi="맑은 고딕"/>
        </w:rPr>
      </w:pPr>
    </w:p>
    <w:p w14:paraId="5586BEE5" w14:textId="77777777" w:rsidR="00032539" w:rsidRPr="009866F4" w:rsidRDefault="00032539">
      <w:pPr>
        <w:rPr>
          <w:rFonts w:ascii="맑은 고딕" w:hAnsi="맑은 고딕"/>
        </w:rPr>
      </w:pPr>
    </w:p>
    <w:p w14:paraId="2D56469C" w14:textId="77777777" w:rsidR="00032539" w:rsidRPr="009866F4" w:rsidRDefault="00032539">
      <w:pPr>
        <w:rPr>
          <w:rFonts w:ascii="맑은 고딕" w:hAnsi="맑은 고딕"/>
        </w:rPr>
      </w:pPr>
    </w:p>
    <w:p w14:paraId="61DFAC55" w14:textId="77777777" w:rsidR="00032539" w:rsidRPr="009866F4" w:rsidRDefault="00032539">
      <w:pPr>
        <w:rPr>
          <w:rFonts w:ascii="맑은 고딕" w:hAnsi="맑은 고딕"/>
        </w:rPr>
      </w:pPr>
    </w:p>
    <w:p w14:paraId="5CE314AA" w14:textId="77777777" w:rsidR="00032539" w:rsidRPr="009866F4" w:rsidRDefault="00032539" w:rsidP="0048120C">
      <w:pPr>
        <w:pStyle w:val="a3"/>
        <w:rPr>
          <w:rFonts w:ascii="맑은 고딕" w:hAnsi="맑은 고딕"/>
        </w:rPr>
      </w:pPr>
    </w:p>
    <w:p w14:paraId="0E9CAB28" w14:textId="77777777" w:rsidR="00E74B29" w:rsidRPr="009866F4" w:rsidRDefault="000E4641" w:rsidP="0048120C">
      <w:pPr>
        <w:pStyle w:val="a3"/>
        <w:rPr>
          <w:rFonts w:ascii="맑은 고딕" w:hAnsi="맑은 고딕"/>
        </w:rPr>
      </w:pPr>
      <w:r w:rsidRPr="009866F4">
        <w:rPr>
          <w:rFonts w:ascii="맑은 고딕" w:hAnsi="맑은 고딕" w:hint="eastAsia"/>
          <w:noProof/>
          <w:lang w:val="ko-KR" w:bidi="ko-KR"/>
        </w:rPr>
        <w:drawing>
          <wp:anchor distT="0" distB="0" distL="114300" distR="114300" simplePos="0" relativeHeight="251662336" behindDoc="1" locked="0" layoutInCell="1" allowOverlap="1" wp14:anchorId="2EC5B66A" wp14:editId="71F3CF54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그림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RPr="009866F4" w14:paraId="6D385842" w14:textId="77777777" w:rsidTr="00185F4A">
        <w:trPr>
          <w:trHeight w:val="2537"/>
        </w:trPr>
        <w:tc>
          <w:tcPr>
            <w:tcW w:w="2158" w:type="dxa"/>
            <w:gridSpan w:val="2"/>
          </w:tcPr>
          <w:p w14:paraId="2B5ED880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0A47E77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1947E82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8C634FD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2"/>
          </w:tcPr>
          <w:p w14:paraId="16EBC02E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09B6DF26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59EDAFB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A43A487" w14:textId="2B5616C7" w:rsidR="0048120C" w:rsidRPr="009866F4" w:rsidRDefault="005D2082" w:rsidP="005D2082">
            <w:pPr>
              <w:pStyle w:val="4"/>
              <w:jc w:val="left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구현된 기능들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00BA49C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58F147F9" w14:textId="77777777" w:rsidTr="00185F4A">
        <w:tc>
          <w:tcPr>
            <w:tcW w:w="2158" w:type="dxa"/>
            <w:gridSpan w:val="2"/>
          </w:tcPr>
          <w:p w14:paraId="479B6CA0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0A31C54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7C82930F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850B0C5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2"/>
          </w:tcPr>
          <w:p w14:paraId="0A9A3509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4BDBB330" w14:textId="77777777" w:rsidTr="00185F4A">
        <w:trPr>
          <w:trHeight w:val="4546"/>
        </w:trPr>
        <w:tc>
          <w:tcPr>
            <w:tcW w:w="1079" w:type="dxa"/>
          </w:tcPr>
          <w:p w14:paraId="3B631404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6C40E1A" w14:textId="758C2232" w:rsidR="0048120C" w:rsidRDefault="005D2082" w:rsidP="005D2082">
            <w:pPr>
              <w:pStyle w:val="5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백엔드</w:t>
            </w:r>
            <w:proofErr w:type="spellEnd"/>
          </w:p>
          <w:p w14:paraId="097389BC" w14:textId="77777777" w:rsidR="005D2082" w:rsidRDefault="005D2082" w:rsidP="005D2082"/>
          <w:p w14:paraId="5870238B" w14:textId="77777777" w:rsidR="005D2082" w:rsidRDefault="005D2082" w:rsidP="005D2082"/>
          <w:p w14:paraId="5A2A5CCC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소켓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채팅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  <w:p w14:paraId="21A7C435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t xml:space="preserve">Crud </w:t>
            </w:r>
            <w:proofErr w:type="spellStart"/>
            <w:r>
              <w:t>api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기능</w:t>
            </w:r>
          </w:p>
          <w:p w14:paraId="38B0C508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제한</w:t>
            </w:r>
          </w:p>
          <w:p w14:paraId="4C6E773A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해시함수로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암호화하여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</w:p>
          <w:p w14:paraId="3A38EBBF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proofErr w:type="spellStart"/>
            <w:r>
              <w:t>Jwt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토큰을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  <w:p w14:paraId="5E34B89A" w14:textId="77777777" w:rsid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통제</w:t>
            </w:r>
          </w:p>
          <w:p w14:paraId="7D8C0400" w14:textId="4F3C6E58" w:rsidR="005D2082" w:rsidRPr="005D2082" w:rsidRDefault="005D2082" w:rsidP="005D2082">
            <w:pPr>
              <w:pStyle w:val="ac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1079" w:type="dxa"/>
          </w:tcPr>
          <w:p w14:paraId="7F827BFE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0F17812F" w14:textId="77777777" w:rsidTr="00185F4A">
        <w:trPr>
          <w:trHeight w:val="730"/>
        </w:trPr>
        <w:tc>
          <w:tcPr>
            <w:tcW w:w="1079" w:type="dxa"/>
          </w:tcPr>
          <w:p w14:paraId="46761247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3AA7FF77" w14:textId="22E7F5F0" w:rsidR="0048120C" w:rsidRPr="009866F4" w:rsidRDefault="005D2082" w:rsidP="0048120C">
            <w:pPr>
              <w:pStyle w:val="5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프론트 엔드</w:t>
            </w:r>
            <w:r w:rsidR="00C15D4E">
              <w:rPr>
                <w:rFonts w:ascii="맑은 고딕" w:hAnsi="맑은 고딕" w:hint="eastAsia"/>
              </w:rPr>
              <w:t xml:space="preserve"> </w:t>
            </w:r>
            <w:r w:rsidR="00C15D4E">
              <w:rPr>
                <w:rFonts w:ascii="맑은 고딕" w:hAnsi="맑은 고딕"/>
              </w:rPr>
              <w:t xml:space="preserve">                          </w:t>
            </w:r>
          </w:p>
          <w:p w14:paraId="5A00519E" w14:textId="77777777" w:rsidR="0048120C" w:rsidRPr="009866F4" w:rsidRDefault="0048120C" w:rsidP="0048120C">
            <w:pPr>
              <w:rPr>
                <w:rFonts w:ascii="맑은 고딕" w:hAnsi="맑은 고딕"/>
              </w:rPr>
            </w:pPr>
          </w:p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59480EFC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3C73CBAA" w14:textId="0F28E6BA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1079" w:type="dxa"/>
          </w:tcPr>
          <w:p w14:paraId="415904BC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422AD421" w14:textId="77777777" w:rsidTr="009611A0">
        <w:trPr>
          <w:trHeight w:val="4995"/>
        </w:trPr>
        <w:tc>
          <w:tcPr>
            <w:tcW w:w="1079" w:type="dxa"/>
          </w:tcPr>
          <w:p w14:paraId="13C3963C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3956" w:type="dxa"/>
            <w:gridSpan w:val="3"/>
          </w:tcPr>
          <w:p w14:paraId="2F1DFF97" w14:textId="77777777" w:rsidR="0048120C" w:rsidRDefault="00C15D4E" w:rsidP="00C15D4E">
            <w:pPr>
              <w:pStyle w:val="a6"/>
              <w:numPr>
                <w:ilvl w:val="0"/>
                <w:numId w:val="3"/>
              </w:num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생명 주기를 걸어서 s</w:t>
            </w:r>
            <w:r>
              <w:rPr>
                <w:rFonts w:ascii="맑은 고딕" w:hAnsi="맑은 고딕"/>
              </w:rPr>
              <w:t xml:space="preserve">ocket </w:t>
            </w:r>
            <w:r>
              <w:rPr>
                <w:rFonts w:ascii="맑은 고딕" w:hAnsi="맑은 고딕" w:hint="eastAsia"/>
              </w:rPr>
              <w:t>통신이 될 때마다 채팅 내용 실시간 화면에 적용</w:t>
            </w:r>
          </w:p>
          <w:p w14:paraId="739A8BFE" w14:textId="77777777" w:rsidR="00C15D4E" w:rsidRDefault="00C15D4E" w:rsidP="00C15D4E">
            <w:pPr>
              <w:pStyle w:val="a6"/>
              <w:numPr>
                <w:ilvl w:val="0"/>
                <w:numId w:val="3"/>
              </w:num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정보 리스트 받아 화면에 출력</w:t>
            </w:r>
          </w:p>
          <w:p w14:paraId="0E676C77" w14:textId="77777777" w:rsidR="00C15D4E" w:rsidRDefault="00C15D4E" w:rsidP="00C15D4E">
            <w:pPr>
              <w:pStyle w:val="a6"/>
              <w:numPr>
                <w:ilvl w:val="0"/>
                <w:numId w:val="3"/>
              </w:num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부트스트랩을 이용한 반응형 웹 구현</w:t>
            </w:r>
          </w:p>
          <w:p w14:paraId="51672B13" w14:textId="426C9760" w:rsidR="00C15D4E" w:rsidRPr="009866F4" w:rsidRDefault="00C15D4E" w:rsidP="00C15D4E">
            <w:pPr>
              <w:pStyle w:val="a6"/>
              <w:numPr>
                <w:ilvl w:val="0"/>
                <w:numId w:val="3"/>
              </w:num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클라이언트에서 소켓 기능을 </w:t>
            </w:r>
            <w:proofErr w:type="spellStart"/>
            <w:r>
              <w:rPr>
                <w:rFonts w:ascii="맑은 고딕" w:hAnsi="맑은 고딕" w:hint="eastAsia"/>
              </w:rPr>
              <w:t>걸어둠</w:t>
            </w:r>
            <w:proofErr w:type="spellEnd"/>
            <w:r>
              <w:rPr>
                <w:rFonts w:ascii="맑은 고딕" w:hAnsi="맑은 고딕" w:hint="eastAsia"/>
              </w:rPr>
              <w:t>.</w:t>
            </w:r>
          </w:p>
        </w:tc>
        <w:tc>
          <w:tcPr>
            <w:tcW w:w="719" w:type="dxa"/>
          </w:tcPr>
          <w:p w14:paraId="52C18144" w14:textId="77777777" w:rsidR="0048120C" w:rsidRDefault="0048120C" w:rsidP="0048120C">
            <w:pPr>
              <w:pStyle w:val="a6"/>
              <w:rPr>
                <w:rFonts w:ascii="맑은 고딕" w:hAnsi="맑은 고딕"/>
              </w:rPr>
            </w:pPr>
          </w:p>
          <w:p w14:paraId="7DEC6957" w14:textId="39A38F69" w:rsidR="00C15D4E" w:rsidRPr="009866F4" w:rsidRDefault="00C15D4E" w:rsidP="0048120C">
            <w:pPr>
              <w:pStyle w:val="a6"/>
              <w:rPr>
                <w:rFonts w:ascii="맑은 고딕" w:hAnsi="맑은 고딕"/>
              </w:rPr>
            </w:pPr>
          </w:p>
        </w:tc>
        <w:tc>
          <w:tcPr>
            <w:tcW w:w="3957" w:type="dxa"/>
            <w:gridSpan w:val="3"/>
          </w:tcPr>
          <w:p w14:paraId="71922EF4" w14:textId="562373F2" w:rsidR="0048120C" w:rsidRPr="009866F4" w:rsidRDefault="0048120C" w:rsidP="00837914">
            <w:pPr>
              <w:pStyle w:val="a6"/>
              <w:rPr>
                <w:rFonts w:ascii="맑은 고딕" w:hAnsi="맑은 고딕"/>
              </w:rPr>
            </w:pPr>
          </w:p>
        </w:tc>
        <w:tc>
          <w:tcPr>
            <w:tcW w:w="1079" w:type="dxa"/>
          </w:tcPr>
          <w:p w14:paraId="10204CB1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</w:tbl>
    <w:p w14:paraId="0018C7D0" w14:textId="77777777" w:rsidR="0048120C" w:rsidRPr="009866F4" w:rsidRDefault="0048120C">
      <w:pPr>
        <w:rPr>
          <w:rFonts w:ascii="맑은 고딕" w:hAnsi="맑은 고딕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RPr="009866F4" w14:paraId="31856AC2" w14:textId="77777777" w:rsidTr="00185F4A">
        <w:trPr>
          <w:trHeight w:val="6254"/>
        </w:trPr>
        <w:tc>
          <w:tcPr>
            <w:tcW w:w="1079" w:type="dxa"/>
          </w:tcPr>
          <w:p w14:paraId="51B63786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567CFC07" w14:textId="666B1735" w:rsidR="0048120C" w:rsidRPr="009866F4" w:rsidRDefault="00C15D4E" w:rsidP="00837914">
            <w:pPr>
              <w:pStyle w:val="aa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상세한 개발 과정</w:t>
            </w:r>
          </w:p>
        </w:tc>
        <w:tc>
          <w:tcPr>
            <w:tcW w:w="1079" w:type="dxa"/>
          </w:tcPr>
          <w:p w14:paraId="13DD72AF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60A58123" w14:textId="77777777" w:rsidTr="00185F4A">
        <w:trPr>
          <w:trHeight w:val="339"/>
        </w:trPr>
        <w:tc>
          <w:tcPr>
            <w:tcW w:w="2158" w:type="dxa"/>
            <w:gridSpan w:val="2"/>
          </w:tcPr>
          <w:p w14:paraId="665D5D61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</w:tcPr>
          <w:p w14:paraId="26D44854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</w:tcPr>
          <w:p w14:paraId="38E77C2F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</w:tcPr>
          <w:p w14:paraId="2393DD5C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2158" w:type="dxa"/>
            <w:gridSpan w:val="2"/>
          </w:tcPr>
          <w:p w14:paraId="7A9FD46E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  <w:tr w:rsidR="0048120C" w:rsidRPr="009866F4" w14:paraId="7E6DC6DB" w14:textId="77777777" w:rsidTr="00185F4A">
        <w:tc>
          <w:tcPr>
            <w:tcW w:w="1079" w:type="dxa"/>
          </w:tcPr>
          <w:p w14:paraId="4857FB40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  <w:tc>
          <w:tcPr>
            <w:tcW w:w="8632" w:type="dxa"/>
            <w:gridSpan w:val="5"/>
          </w:tcPr>
          <w:p w14:paraId="724E906D" w14:textId="77777777" w:rsidR="0048120C" w:rsidRPr="009866F4" w:rsidRDefault="0040564B">
            <w:pPr>
              <w:rPr>
                <w:rFonts w:ascii="맑은 고딕" w:hAnsi="맑은 고딕"/>
              </w:rPr>
            </w:pPr>
            <w:r w:rsidRPr="009866F4">
              <w:rPr>
                <w:rFonts w:ascii="맑은 고딕" w:hAnsi="맑은 고딕" w:hint="eastAsia"/>
                <w:noProof/>
                <w:lang w:val="ko-KR" w:bidi="ko-KR"/>
              </w:rPr>
              <w:drawing>
                <wp:inline distT="0" distB="0" distL="0" distR="0" wp14:anchorId="3165CD04" wp14:editId="2976E3E7">
                  <wp:extent cx="5452533" cy="3721570"/>
                  <wp:effectExtent l="0" t="0" r="0" b="0"/>
                  <wp:docPr id="8" name="그림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4B079F0E" w14:textId="77777777" w:rsidR="0048120C" w:rsidRPr="009866F4" w:rsidRDefault="0048120C">
            <w:pPr>
              <w:rPr>
                <w:rFonts w:ascii="맑은 고딕" w:hAnsi="맑은 고딕"/>
              </w:rPr>
            </w:pPr>
          </w:p>
        </w:tc>
      </w:tr>
    </w:tbl>
    <w:p w14:paraId="5472B98A" w14:textId="356640FE" w:rsidR="0048120C" w:rsidRDefault="0048120C">
      <w:pPr>
        <w:rPr>
          <w:rFonts w:ascii="맑은 고딕" w:hAnsi="맑은 고딕"/>
        </w:rPr>
      </w:pPr>
    </w:p>
    <w:p w14:paraId="2ED829F7" w14:textId="2C9B15C3" w:rsidR="00C15D4E" w:rsidRDefault="00C15D4E">
      <w:pPr>
        <w:rPr>
          <w:rFonts w:ascii="맑은 고딕" w:hAnsi="맑은 고딕"/>
        </w:rPr>
      </w:pPr>
    </w:p>
    <w:p w14:paraId="549EACA2" w14:textId="6651B80A" w:rsidR="00C15D4E" w:rsidRDefault="00C15D4E">
      <w:pPr>
        <w:rPr>
          <w:rFonts w:ascii="맑은 고딕" w:hAnsi="맑은 고딕"/>
        </w:rPr>
      </w:pPr>
    </w:p>
    <w:p w14:paraId="680E34C4" w14:textId="040B3AF1" w:rsidR="00C15D4E" w:rsidRDefault="00C15D4E">
      <w:pPr>
        <w:rPr>
          <w:rFonts w:ascii="맑은 고딕" w:hAnsi="맑은 고딕"/>
        </w:rPr>
      </w:pPr>
    </w:p>
    <w:p w14:paraId="3DE0ED11" w14:textId="78F383E2" w:rsidR="00C15D4E" w:rsidRDefault="00C15D4E">
      <w:pPr>
        <w:rPr>
          <w:rFonts w:ascii="맑은 고딕" w:hAnsi="맑은 고딕"/>
        </w:rPr>
      </w:pPr>
    </w:p>
    <w:p w14:paraId="311765B8" w14:textId="11F1277A" w:rsidR="00C15D4E" w:rsidRDefault="00C15D4E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 </w:t>
      </w:r>
      <w:r>
        <w:rPr>
          <w:rFonts w:ascii="맑은 고딕" w:hAnsi="맑은 고딕"/>
        </w:rPr>
        <w:t xml:space="preserve">        </w:t>
      </w:r>
    </w:p>
    <w:p w14:paraId="6B841FC0" w14:textId="40A0274D" w:rsidR="00C15D4E" w:rsidRDefault="00C15D4E" w:rsidP="00C15D4E">
      <w:pPr>
        <w:pStyle w:val="1"/>
      </w:pP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5B107D6D" w14:textId="22A8B13D" w:rsidR="00C15D4E" w:rsidRDefault="00C15D4E" w:rsidP="00C15D4E"/>
    <w:p w14:paraId="3CA4478E" w14:textId="0559D6A0" w:rsidR="00C15D4E" w:rsidRDefault="00C15D4E" w:rsidP="00C15D4E"/>
    <w:p w14:paraId="6E13D423" w14:textId="09BE41F2" w:rsidR="00C15D4E" w:rsidRDefault="00C15D4E" w:rsidP="00C15D4E"/>
    <w:p w14:paraId="677CFFA4" w14:textId="1EAAE1BE" w:rsidR="00C15D4E" w:rsidRDefault="00C15D4E">
      <w:pPr>
        <w:rPr>
          <w:rFonts w:ascii="맑은 고딕" w:hAnsi="맑은 고딕"/>
        </w:rPr>
      </w:pPr>
    </w:p>
    <w:p w14:paraId="1CA2EF1F" w14:textId="7E90A370" w:rsidR="00C15D4E" w:rsidRDefault="00C15D4E" w:rsidP="00C15D4E">
      <w:pPr>
        <w:pStyle w:val="2"/>
        <w:numPr>
          <w:ilvl w:val="0"/>
          <w:numId w:val="5"/>
        </w:numPr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모듈과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워크</w:t>
      </w:r>
      <w:r>
        <w:rPr>
          <w:rFonts w:hint="eastAsia"/>
        </w:rPr>
        <w:t xml:space="preserve"> </w:t>
      </w:r>
      <w:r>
        <w:rPr>
          <w:rFonts w:hint="eastAsia"/>
        </w:rPr>
        <w:t>선정</w:t>
      </w:r>
    </w:p>
    <w:p w14:paraId="0DDB0284" w14:textId="25FC3B20" w:rsidR="00C15D4E" w:rsidRDefault="00C15D4E" w:rsidP="00C15D4E"/>
    <w:p w14:paraId="587504CE" w14:textId="1C4625EF" w:rsidR="00C15D4E" w:rsidRDefault="00C15D4E" w:rsidP="00C15D4E"/>
    <w:p w14:paraId="7C3610BA" w14:textId="2BE23E1F" w:rsidR="00C15D4E" w:rsidRDefault="00C15D4E" w:rsidP="00C15D4E">
      <w:r>
        <w:t xml:space="preserve">  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워크로</w:t>
      </w:r>
      <w:r>
        <w:rPr>
          <w:rFonts w:hint="eastAsia"/>
        </w:rPr>
        <w:t xml:space="preserve"> </w:t>
      </w:r>
      <w:r>
        <w:rPr>
          <w:rFonts w:hint="eastAsia"/>
        </w:rPr>
        <w:t>처음에는</w:t>
      </w:r>
      <w:r>
        <w:rPr>
          <w:rFonts w:hint="eastAsia"/>
        </w:rPr>
        <w:t xml:space="preserve"> s</w:t>
      </w:r>
      <w:r>
        <w:t>pring boot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생각하고</w:t>
      </w:r>
      <w:r>
        <w:rPr>
          <w:rFonts w:hint="eastAsia"/>
        </w:rPr>
        <w:t xml:space="preserve"> </w:t>
      </w:r>
      <w:r>
        <w:rPr>
          <w:rFonts w:hint="eastAsia"/>
        </w:rPr>
        <w:t>있었지만</w:t>
      </w:r>
      <w:r>
        <w:t xml:space="preserve">, </w:t>
      </w:r>
      <w:r>
        <w:rPr>
          <w:rFonts w:hint="eastAsia"/>
        </w:rPr>
        <w:t>회사의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</w:p>
    <w:p w14:paraId="3E02AF52" w14:textId="7DC0D9FE" w:rsidR="00C15D4E" w:rsidRDefault="00C15D4E" w:rsidP="00C15D4E">
      <w:pPr>
        <w:ind w:firstLineChars="50" w:firstLine="120"/>
      </w:pPr>
      <w:r>
        <w:t>Express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제작되어</w:t>
      </w:r>
      <w:r>
        <w:rPr>
          <w:rFonts w:hint="eastAsia"/>
        </w:rPr>
        <w:t xml:space="preserve"> </w:t>
      </w:r>
      <w:r>
        <w:rPr>
          <w:rFonts w:hint="eastAsia"/>
        </w:rPr>
        <w:t>있었기에</w:t>
      </w:r>
      <w:r>
        <w:rPr>
          <w:rFonts w:hint="eastAsia"/>
        </w:rPr>
        <w:t xml:space="preserve"> </w:t>
      </w:r>
      <w:r>
        <w:t>express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개발하기로</w:t>
      </w:r>
      <w:r>
        <w:rPr>
          <w:rFonts w:hint="eastAsia"/>
        </w:rPr>
        <w:t xml:space="preserve"> </w:t>
      </w:r>
      <w:r>
        <w:rPr>
          <w:rFonts w:hint="eastAsia"/>
        </w:rPr>
        <w:t>정하였습니다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런타임인</w:t>
      </w:r>
      <w:r>
        <w:rPr>
          <w:rFonts w:hint="eastAsia"/>
        </w:rPr>
        <w:t xml:space="preserve"> </w:t>
      </w:r>
    </w:p>
    <w:p w14:paraId="6A77DD62" w14:textId="2175E93B" w:rsidR="00C15D4E" w:rsidRDefault="00C15D4E" w:rsidP="00C15D4E">
      <w:pPr>
        <w:ind w:firstLineChars="50" w:firstLine="120"/>
      </w:pP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생태계가</w:t>
      </w:r>
      <w:r>
        <w:rPr>
          <w:rFonts w:hint="eastAsia"/>
        </w:rPr>
        <w:t xml:space="preserve"> </w:t>
      </w:r>
      <w:r>
        <w:rPr>
          <w:rFonts w:hint="eastAsia"/>
        </w:rPr>
        <w:t>넓고</w:t>
      </w:r>
      <w:r>
        <w:rPr>
          <w:rFonts w:hint="eastAsia"/>
        </w:rPr>
        <w:t xml:space="preserve"> </w:t>
      </w: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모듈이</w:t>
      </w:r>
      <w:r>
        <w:rPr>
          <w:rFonts w:hint="eastAsia"/>
        </w:rPr>
        <w:t xml:space="preserve"> </w:t>
      </w:r>
      <w:r>
        <w:rPr>
          <w:rFonts w:hint="eastAsia"/>
        </w:rPr>
        <w:t>많아서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선택이었습니다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게다가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정적</w:t>
      </w:r>
      <w:r>
        <w:rPr>
          <w:rFonts w:hint="eastAsia"/>
        </w:rPr>
        <w:t xml:space="preserve"> </w:t>
      </w:r>
      <w:r>
        <w:rPr>
          <w:rFonts w:hint="eastAsia"/>
        </w:rPr>
        <w:t>프로그래밍을</w:t>
      </w:r>
      <w:r>
        <w:rPr>
          <w:rFonts w:hint="eastAsia"/>
        </w:rPr>
        <w:t xml:space="preserve"> </w:t>
      </w:r>
      <w:r>
        <w:rPr>
          <w:rFonts w:hint="eastAsia"/>
        </w:rPr>
        <w:t>지원하기에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rPr>
          <w:rFonts w:hint="eastAsia"/>
        </w:rPr>
        <w:t>지정이</w:t>
      </w:r>
      <w:r>
        <w:rPr>
          <w:rFonts w:hint="eastAsia"/>
        </w:rPr>
        <w:t xml:space="preserve"> </w:t>
      </w:r>
      <w:r>
        <w:rPr>
          <w:rFonts w:hint="eastAsia"/>
        </w:rPr>
        <w:t>안되는</w:t>
      </w:r>
      <w:r>
        <w:rPr>
          <w:rFonts w:hint="eastAsia"/>
        </w:rPr>
        <w:t xml:space="preserve"> </w:t>
      </w:r>
      <w:r>
        <w:rPr>
          <w:rFonts w:hint="eastAsia"/>
        </w:rPr>
        <w:t>자바</w:t>
      </w:r>
      <w:r>
        <w:rPr>
          <w:rFonts w:hint="eastAsia"/>
        </w:rPr>
        <w:t xml:space="preserve"> </w:t>
      </w:r>
      <w:r>
        <w:rPr>
          <w:rFonts w:hint="eastAsia"/>
        </w:rPr>
        <w:t>스크립트의</w:t>
      </w:r>
      <w:r>
        <w:rPr>
          <w:rFonts w:hint="eastAsia"/>
        </w:rPr>
        <w:t xml:space="preserve"> </w:t>
      </w:r>
      <w:r>
        <w:rPr>
          <w:rFonts w:hint="eastAsia"/>
        </w:rPr>
        <w:t>단점을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상쇄할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>.</w:t>
      </w:r>
      <w:r>
        <w:t xml:space="preserve"> </w:t>
      </w:r>
    </w:p>
    <w:p w14:paraId="4381383A" w14:textId="4F56E0F6" w:rsidR="00C15D4E" w:rsidRDefault="00C15D4E" w:rsidP="00C15D4E">
      <w:pPr>
        <w:ind w:firstLineChars="50" w:firstLine="120"/>
      </w:pPr>
    </w:p>
    <w:p w14:paraId="530119AE" w14:textId="6C42F9A8" w:rsidR="00C15D4E" w:rsidRDefault="00C15D4E" w:rsidP="00C15D4E">
      <w:pPr>
        <w:ind w:firstLineChars="50" w:firstLine="120"/>
      </w:pPr>
    </w:p>
    <w:p w14:paraId="60708CE1" w14:textId="1086C0E5" w:rsidR="00C15D4E" w:rsidRDefault="00C15D4E" w:rsidP="00C15D4E">
      <w:pPr>
        <w:ind w:firstLineChars="50" w:firstLine="120"/>
      </w:pPr>
      <w:r>
        <w:t xml:space="preserve">Node.js </w:t>
      </w:r>
      <w:r>
        <w:rPr>
          <w:rFonts w:hint="eastAsia"/>
        </w:rPr>
        <w:t>버전은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ts</w:t>
      </w:r>
      <w:proofErr w:type="spellEnd"/>
      <w:r>
        <w:t xml:space="preserve"> </w:t>
      </w:r>
      <w:r>
        <w:rPr>
          <w:rFonts w:hint="eastAsia"/>
        </w:rPr>
        <w:t>버전을</w:t>
      </w:r>
      <w:r>
        <w:rPr>
          <w:rFonts w:hint="eastAsia"/>
        </w:rPr>
        <w:t xml:space="preserve"> </w:t>
      </w:r>
      <w:r>
        <w:rPr>
          <w:rFonts w:hint="eastAsia"/>
        </w:rPr>
        <w:t>사용하였고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t xml:space="preserve"> 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수정된</w:t>
      </w:r>
      <w:r>
        <w:rPr>
          <w:rFonts w:hint="eastAsia"/>
        </w:rPr>
        <w:t xml:space="preserve"> </w:t>
      </w:r>
      <w:r>
        <w:rPr>
          <w:rFonts w:hint="eastAsia"/>
        </w:rPr>
        <w:t>코드가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반영되도록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베이스는</w:t>
      </w:r>
      <w:r>
        <w:rPr>
          <w:rFonts w:hint="eastAsia"/>
        </w:rPr>
        <w:t xml:space="preserve"> </w:t>
      </w:r>
      <w:r>
        <w:rPr>
          <w:rFonts w:hint="eastAsia"/>
        </w:rPr>
        <w:t>처음에는</w:t>
      </w:r>
      <w:r>
        <w:rPr>
          <w:rFonts w:hint="eastAsia"/>
        </w:rP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선정하였습니다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연결하기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t>sequelize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</w:p>
    <w:p w14:paraId="1CA2CD96" w14:textId="2CB5B668" w:rsidR="00C15D4E" w:rsidRDefault="00C15D4E" w:rsidP="00C15D4E">
      <w:pPr>
        <w:ind w:firstLineChars="50" w:firstLine="120"/>
      </w:pPr>
    </w:p>
    <w:p w14:paraId="52236F20" w14:textId="346AF312" w:rsidR="00C15D4E" w:rsidRDefault="00C15D4E" w:rsidP="00C15D4E">
      <w:pPr>
        <w:ind w:firstLineChars="50" w:firstLine="120"/>
      </w:pPr>
    </w:p>
    <w:p w14:paraId="05FBC838" w14:textId="273CB52E" w:rsidR="00C15D4E" w:rsidRDefault="00C15D4E" w:rsidP="00C15D4E">
      <w:pPr>
        <w:ind w:firstLineChars="50" w:firstLine="120"/>
      </w:pPr>
    </w:p>
    <w:p w14:paraId="5EFF7F53" w14:textId="0AC47649" w:rsidR="00C15D4E" w:rsidRDefault="00C15D4E" w:rsidP="00C15D4E">
      <w:pPr>
        <w:ind w:firstLineChars="50" w:firstLine="120"/>
      </w:pPr>
    </w:p>
    <w:p w14:paraId="2DFA8DE9" w14:textId="0022F0C0" w:rsidR="00C15D4E" w:rsidRDefault="00C15D4E" w:rsidP="00C15D4E">
      <w:pPr>
        <w:ind w:firstLineChars="50" w:firstLine="120"/>
      </w:pPr>
    </w:p>
    <w:p w14:paraId="577AA5B4" w14:textId="1733CDD3" w:rsidR="00C15D4E" w:rsidRDefault="00C15D4E" w:rsidP="00C15D4E">
      <w:pPr>
        <w:ind w:firstLineChars="50" w:firstLine="120"/>
      </w:pPr>
    </w:p>
    <w:p w14:paraId="396BDAF0" w14:textId="79BB075F" w:rsidR="00C15D4E" w:rsidRDefault="00C15D4E" w:rsidP="00C15D4E">
      <w:pPr>
        <w:ind w:firstLineChars="50" w:firstLine="120"/>
      </w:pPr>
    </w:p>
    <w:p w14:paraId="1716ADB7" w14:textId="1890FC8A" w:rsidR="00C15D4E" w:rsidRDefault="00C15D4E" w:rsidP="00C15D4E">
      <w:pPr>
        <w:pStyle w:val="2"/>
        <w:numPr>
          <w:ilvl w:val="0"/>
          <w:numId w:val="5"/>
        </w:numPr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0D350B82" w14:textId="470737BE" w:rsidR="00C15D4E" w:rsidRDefault="00C15D4E" w:rsidP="00C15D4E"/>
    <w:p w14:paraId="7AF252BB" w14:textId="24E5251B" w:rsidR="00C15D4E" w:rsidRDefault="00C15D4E" w:rsidP="00C15D4E"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c</w:t>
      </w:r>
      <w:r>
        <w:t xml:space="preserve">rud </w:t>
      </w:r>
      <w:r>
        <w:rPr>
          <w:rFonts w:hint="eastAsia"/>
        </w:rPr>
        <w:t>기능입니다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구현하기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기본입니다</w:t>
      </w:r>
      <w:r>
        <w:rPr>
          <w:rFonts w:hint="eastAsia"/>
        </w:rPr>
        <w:t>.</w:t>
      </w:r>
      <w:r>
        <w:t xml:space="preserve"> </w:t>
      </w:r>
      <w:r w:rsidR="00DD477F">
        <w:rPr>
          <w:rFonts w:hint="eastAsia"/>
        </w:rPr>
        <w:t>저는</w:t>
      </w:r>
      <w:r w:rsidR="00DD477F">
        <w:rPr>
          <w:rFonts w:hint="eastAsia"/>
        </w:rPr>
        <w:t xml:space="preserve"> </w:t>
      </w:r>
      <w:r w:rsidR="00DD477F">
        <w:rPr>
          <w:rFonts w:hint="eastAsia"/>
        </w:rPr>
        <w:t>먼저</w:t>
      </w:r>
      <w:r w:rsidR="00DD477F">
        <w:rPr>
          <w:rFonts w:hint="eastAsia"/>
        </w:rPr>
        <w:t xml:space="preserve"> </w:t>
      </w:r>
      <w:proofErr w:type="spellStart"/>
      <w:r w:rsidR="00DD477F">
        <w:t>sequelize</w:t>
      </w:r>
      <w:proofErr w:type="spellEnd"/>
      <w:r w:rsidR="00DD477F">
        <w:rPr>
          <w:rFonts w:hint="eastAsia"/>
        </w:rPr>
        <w:t>를</w:t>
      </w:r>
      <w:r w:rsidR="00DD477F">
        <w:rPr>
          <w:rFonts w:hint="eastAsia"/>
        </w:rPr>
        <w:t xml:space="preserve"> </w:t>
      </w:r>
      <w:r w:rsidR="00DD477F">
        <w:rPr>
          <w:rFonts w:hint="eastAsia"/>
        </w:rPr>
        <w:t>이용하여</w:t>
      </w:r>
      <w:r w:rsidR="00DD477F">
        <w:rPr>
          <w:rFonts w:hint="eastAsia"/>
        </w:rPr>
        <w:t xml:space="preserve"> </w:t>
      </w:r>
      <w:r w:rsidR="00DD477F">
        <w:rPr>
          <w:rFonts w:hint="eastAsia"/>
        </w:rPr>
        <w:t>모델을</w:t>
      </w:r>
      <w:r w:rsidR="00DD477F">
        <w:rPr>
          <w:rFonts w:hint="eastAsia"/>
        </w:rPr>
        <w:t xml:space="preserve"> </w:t>
      </w:r>
      <w:r w:rsidR="00DD477F">
        <w:rPr>
          <w:rFonts w:hint="eastAsia"/>
        </w:rPr>
        <w:t>만들었습니다</w:t>
      </w:r>
      <w:r w:rsidR="00DD477F">
        <w:rPr>
          <w:rFonts w:hint="eastAsia"/>
        </w:rPr>
        <w:t>.</w:t>
      </w:r>
      <w:r w:rsidR="00DD477F">
        <w:t xml:space="preserve"> </w:t>
      </w:r>
    </w:p>
    <w:p w14:paraId="05CD4857" w14:textId="2F5CE8AE" w:rsidR="00DD477F" w:rsidRDefault="00DD477F" w:rsidP="00C15D4E"/>
    <w:p w14:paraId="1A572219" w14:textId="5978A4ED" w:rsidR="00DD477F" w:rsidRPr="00C15D4E" w:rsidRDefault="00DD477F" w:rsidP="00C15D4E">
      <w:r w:rsidRPr="00DD477F">
        <w:rPr>
          <w:noProof/>
        </w:rPr>
        <w:lastRenderedPageBreak/>
        <w:drawing>
          <wp:inline distT="0" distB="0" distL="0" distR="0" wp14:anchorId="045BFEC1" wp14:editId="5848DFBE">
            <wp:extent cx="4801270" cy="7421011"/>
            <wp:effectExtent l="0" t="0" r="0" b="889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0C1" w14:textId="26123BCD" w:rsidR="00C15D4E" w:rsidRPr="00C15D4E" w:rsidRDefault="00C15D4E" w:rsidP="00C15D4E">
      <w:r>
        <w:rPr>
          <w:rFonts w:hint="eastAsia"/>
        </w:rPr>
        <w:t xml:space="preserve"> </w:t>
      </w:r>
      <w:r>
        <w:t xml:space="preserve">                </w:t>
      </w:r>
    </w:p>
    <w:p w14:paraId="52785174" w14:textId="6CD9AEAC" w:rsidR="00C15D4E" w:rsidRDefault="00C15D4E">
      <w:pPr>
        <w:rPr>
          <w:rFonts w:ascii="맑은 고딕" w:hAnsi="맑은 고딕"/>
        </w:rPr>
      </w:pPr>
    </w:p>
    <w:p w14:paraId="760EED06" w14:textId="39C0B5FA" w:rsidR="00C15D4E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/>
        </w:rPr>
        <w:t>Id</w:t>
      </w:r>
      <w:r>
        <w:rPr>
          <w:rFonts w:ascii="맑은 고딕" w:hAnsi="맑은 고딕" w:hint="eastAsia"/>
        </w:rPr>
        <w:t>와 p</w:t>
      </w:r>
      <w:r>
        <w:rPr>
          <w:rFonts w:ascii="맑은 고딕" w:hAnsi="맑은 고딕"/>
        </w:rPr>
        <w:t>assword</w:t>
      </w:r>
      <w:r>
        <w:rPr>
          <w:rFonts w:ascii="맑은 고딕" w:hAnsi="맑은 고딕" w:hint="eastAsia"/>
        </w:rPr>
        <w:t xml:space="preserve">는 전부 </w:t>
      </w:r>
      <w:r>
        <w:rPr>
          <w:rFonts w:ascii="맑은 고딕" w:hAnsi="맑은 고딕"/>
        </w:rPr>
        <w:t>STRING</w:t>
      </w:r>
      <w:r>
        <w:rPr>
          <w:rFonts w:ascii="맑은 고딕" w:hAnsi="맑은 고딕" w:hint="eastAsia"/>
        </w:rPr>
        <w:t xml:space="preserve">으로 </w:t>
      </w:r>
      <w:proofErr w:type="spellStart"/>
      <w:r>
        <w:rPr>
          <w:rFonts w:ascii="맑은 고딕" w:hAnsi="맑은 고딕" w:hint="eastAsia"/>
        </w:rPr>
        <w:t>선언해두었습니다</w:t>
      </w:r>
      <w:proofErr w:type="spellEnd"/>
      <w:r>
        <w:rPr>
          <w:rFonts w:ascii="맑은 고딕" w:hAnsi="맑은 고딕" w:hint="eastAsia"/>
        </w:rPr>
        <w:t>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이는 데이터 베이스와의 연동시에 v</w:t>
      </w:r>
      <w:r>
        <w:rPr>
          <w:rFonts w:ascii="맑은 고딕" w:hAnsi="맑은 고딕"/>
        </w:rPr>
        <w:t>archar</w:t>
      </w:r>
      <w:r>
        <w:rPr>
          <w:rFonts w:ascii="맑은 고딕" w:hAnsi="맑은 고딕" w:hint="eastAsia"/>
        </w:rPr>
        <w:t>로 변환되어 적용됩니다.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아내의 a</w:t>
      </w:r>
      <w:r>
        <w:rPr>
          <w:rFonts w:ascii="맑은 고딕" w:hAnsi="맑은 고딕"/>
        </w:rPr>
        <w:t>uthority</w:t>
      </w:r>
      <w:r>
        <w:rPr>
          <w:rFonts w:ascii="맑은 고딕" w:hAnsi="맑은 고딕" w:hint="eastAsia"/>
        </w:rPr>
        <w:t>는 권한입니다.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이 권한에 따라 이용할 수 있는 기능이 제한되도록 만들었습니다.</w:t>
      </w:r>
      <w:r>
        <w:rPr>
          <w:rFonts w:ascii="맑은 고딕" w:hAnsi="맑은 고딕"/>
        </w:rPr>
        <w:t xml:space="preserve"> </w:t>
      </w:r>
    </w:p>
    <w:p w14:paraId="146D2212" w14:textId="3111FC75" w:rsidR="00DD477F" w:rsidRDefault="00DD477F" w:rsidP="00DD477F">
      <w:pPr>
        <w:ind w:firstLine="165"/>
        <w:rPr>
          <w:rFonts w:ascii="맑은 고딕" w:hAnsi="맑은 고딕"/>
        </w:rPr>
      </w:pPr>
    </w:p>
    <w:p w14:paraId="1A0ED6AB" w14:textId="51C7AA97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 w:hint="eastAsia"/>
        </w:rPr>
        <w:t>이 모델을 마이그레이션 하여 데이터베이스에 데이터를 만들게 하려고 했습니다.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하지만 그전에 데이터 베이스와 연결 설정이 필수였습니다.</w:t>
      </w:r>
      <w:r>
        <w:rPr>
          <w:rFonts w:ascii="맑은 고딕" w:hAnsi="맑은 고딕"/>
        </w:rPr>
        <w:t xml:space="preserve"> </w:t>
      </w:r>
    </w:p>
    <w:p w14:paraId="73E8502C" w14:textId="3258A8B6" w:rsidR="00DD477F" w:rsidRDefault="00DD477F" w:rsidP="00DD477F">
      <w:pPr>
        <w:ind w:firstLine="165"/>
        <w:rPr>
          <w:rFonts w:ascii="맑은 고딕" w:hAnsi="맑은 고딕"/>
        </w:rPr>
      </w:pPr>
    </w:p>
    <w:p w14:paraId="0E4D2A5B" w14:textId="21B05CF3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/>
        </w:rPr>
        <w:t xml:space="preserve">Config </w:t>
      </w:r>
      <w:r>
        <w:rPr>
          <w:rFonts w:ascii="맑은 고딕" w:hAnsi="맑은 고딕" w:hint="eastAsia"/>
        </w:rPr>
        <w:t>파일을 생성 하고</w:t>
      </w:r>
    </w:p>
    <w:p w14:paraId="05EA8CD4" w14:textId="12295D7C" w:rsidR="00DD477F" w:rsidRDefault="00DD477F" w:rsidP="00DD477F">
      <w:pPr>
        <w:ind w:firstLine="165"/>
        <w:rPr>
          <w:rFonts w:ascii="맑은 고딕" w:hAnsi="맑은 고딕"/>
        </w:rPr>
      </w:pPr>
    </w:p>
    <w:p w14:paraId="57F427ED" w14:textId="1BED8774" w:rsidR="00DD477F" w:rsidRDefault="00DD477F" w:rsidP="00DD477F">
      <w:pPr>
        <w:ind w:firstLine="165"/>
        <w:rPr>
          <w:rFonts w:ascii="맑은 고딕" w:hAnsi="맑은 고딕"/>
        </w:rPr>
      </w:pPr>
      <w:r w:rsidRPr="00DD477F">
        <w:rPr>
          <w:rFonts w:ascii="맑은 고딕" w:hAnsi="맑은 고딕"/>
          <w:noProof/>
        </w:rPr>
        <w:drawing>
          <wp:inline distT="0" distB="0" distL="0" distR="0" wp14:anchorId="27AC4541" wp14:editId="16E9A1B6">
            <wp:extent cx="3134162" cy="1724266"/>
            <wp:effectExtent l="0" t="0" r="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39CC" w14:textId="731FF39D" w:rsidR="00DD477F" w:rsidRDefault="00DD477F" w:rsidP="00DD477F">
      <w:pPr>
        <w:ind w:firstLine="165"/>
        <w:rPr>
          <w:rFonts w:ascii="맑은 고딕" w:hAnsi="맑은 고딕"/>
        </w:rPr>
      </w:pPr>
    </w:p>
    <w:p w14:paraId="3C74D1A1" w14:textId="77777777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 w:hint="eastAsia"/>
        </w:rPr>
        <w:t>위와 같은 파일로 데이터 베이스와의 연결 설정을 해주었습니다.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또한 </w:t>
      </w:r>
      <w:proofErr w:type="spellStart"/>
      <w:r>
        <w:rPr>
          <w:rFonts w:ascii="맑은 고딕" w:hAnsi="맑은 고딕" w:hint="eastAsia"/>
        </w:rPr>
        <w:t>m</w:t>
      </w:r>
      <w:r>
        <w:rPr>
          <w:rFonts w:ascii="맑은 고딕" w:hAnsi="맑은 고딕"/>
        </w:rPr>
        <w:t>ysql</w:t>
      </w:r>
      <w:proofErr w:type="spellEnd"/>
      <w:r>
        <w:rPr>
          <w:rFonts w:ascii="맑은 고딕" w:hAnsi="맑은 고딕" w:hint="eastAsia"/>
        </w:rPr>
        <w:t>에도 저것에 맞는 데이터 베이스를 설정하고 해당 포트를 허용하였습니다.</w:t>
      </w:r>
      <w:r>
        <w:rPr>
          <w:rFonts w:ascii="맑은 고딕" w:hAnsi="맑은 고딕"/>
        </w:rPr>
        <w:t xml:space="preserve"> </w:t>
      </w:r>
    </w:p>
    <w:p w14:paraId="185EC210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3BD9A695" w14:textId="77777777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포트 허용은 윈도우 방화벽에서 </w:t>
      </w:r>
      <w:proofErr w:type="spellStart"/>
      <w:r>
        <w:rPr>
          <w:rFonts w:ascii="맑은 고딕" w:hAnsi="맑은 고딕" w:hint="eastAsia"/>
        </w:rPr>
        <w:t>인바운드</w:t>
      </w:r>
      <w:proofErr w:type="spellEnd"/>
      <w:r>
        <w:rPr>
          <w:rFonts w:ascii="맑은 고딕" w:hAnsi="맑은 고딕" w:hint="eastAsia"/>
        </w:rPr>
        <w:t xml:space="preserve"> 규칙을 활용하여 열었습니다.</w:t>
      </w:r>
    </w:p>
    <w:p w14:paraId="38D356DA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1C4D173D" w14:textId="77777777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 w:hint="eastAsia"/>
        </w:rPr>
        <w:t>성공적으로 마이그레이션 후에 저는 컨트롤러 코드를 작성하였습니다.</w:t>
      </w:r>
      <w:r>
        <w:rPr>
          <w:rFonts w:ascii="맑은 고딕" w:hAnsi="맑은 고딕"/>
        </w:rPr>
        <w:t xml:space="preserve"> </w:t>
      </w:r>
    </w:p>
    <w:p w14:paraId="7F34FE35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1FC19865" w14:textId="77777777" w:rsidR="00DD477F" w:rsidRDefault="00DD477F" w:rsidP="00DD477F">
      <w:pPr>
        <w:ind w:firstLine="165"/>
        <w:rPr>
          <w:rFonts w:ascii="맑은 고딕" w:hAnsi="맑은 고딕"/>
        </w:rPr>
      </w:pPr>
      <w:r w:rsidRPr="00DD477F">
        <w:rPr>
          <w:rFonts w:ascii="맑은 고딕" w:hAnsi="맑은 고딕"/>
          <w:noProof/>
        </w:rPr>
        <w:drawing>
          <wp:inline distT="0" distB="0" distL="0" distR="0" wp14:anchorId="11BA31A5" wp14:editId="2F0F4668">
            <wp:extent cx="2133898" cy="1800476"/>
            <wp:effectExtent l="0" t="0" r="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87F6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728E3BA8" w14:textId="77777777" w:rsidR="00DD477F" w:rsidRDefault="00DD477F" w:rsidP="00DD477F">
      <w:pPr>
        <w:ind w:firstLine="165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여기의 </w:t>
      </w:r>
      <w:proofErr w:type="spellStart"/>
      <w:r>
        <w:rPr>
          <w:rFonts w:ascii="맑은 고딕" w:hAnsi="맑은 고딕"/>
        </w:rPr>
        <w:t>signUp</w:t>
      </w:r>
      <w:proofErr w:type="spellEnd"/>
      <w:r>
        <w:rPr>
          <w:rFonts w:ascii="맑은 고딕" w:hAnsi="맑은 고딕" w:hint="eastAsia"/>
        </w:rPr>
        <w:t xml:space="preserve">과 </w:t>
      </w:r>
      <w:r>
        <w:rPr>
          <w:rFonts w:ascii="맑은 고딕" w:hAnsi="맑은 고딕"/>
        </w:rPr>
        <w:t>login</w:t>
      </w:r>
      <w:r>
        <w:rPr>
          <w:rFonts w:ascii="맑은 고딕" w:hAnsi="맑은 고딕" w:hint="eastAsia"/>
        </w:rPr>
        <w:t>이 회원 가입과 로그인 기능을 수행합니다.</w:t>
      </w:r>
      <w:r>
        <w:rPr>
          <w:rFonts w:ascii="맑은 고딕" w:hAnsi="맑은 고딕"/>
        </w:rPr>
        <w:t xml:space="preserve"> </w:t>
      </w:r>
    </w:p>
    <w:p w14:paraId="1B2B1821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1F2B7208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4E7D4FB7" w14:textId="77777777" w:rsidR="00DD477F" w:rsidRDefault="00DD477F" w:rsidP="00DD477F">
      <w:pPr>
        <w:ind w:firstLine="165"/>
        <w:rPr>
          <w:rFonts w:ascii="맑은 고딕" w:hAnsi="맑은 고딕"/>
        </w:rPr>
      </w:pPr>
      <w:proofErr w:type="spellStart"/>
      <w:r>
        <w:rPr>
          <w:rFonts w:ascii="맑은 고딕" w:hAnsi="맑은 고딕"/>
        </w:rPr>
        <w:t>SignUP.</w:t>
      </w:r>
      <w:r>
        <w:rPr>
          <w:rFonts w:ascii="맑은 고딕" w:hAnsi="맑은 고딕" w:hint="eastAsia"/>
        </w:rPr>
        <w:t>c</w:t>
      </w:r>
      <w:r>
        <w:rPr>
          <w:rFonts w:ascii="맑은 고딕" w:hAnsi="맑은 고딕"/>
        </w:rPr>
        <w:t>ontroller.ts</w:t>
      </w:r>
      <w:proofErr w:type="spellEnd"/>
    </w:p>
    <w:p w14:paraId="08B7A63F" w14:textId="77777777" w:rsidR="00DD477F" w:rsidRDefault="00DD477F" w:rsidP="00DD477F">
      <w:pPr>
        <w:ind w:firstLine="165"/>
        <w:rPr>
          <w:rFonts w:ascii="맑은 고딕" w:hAnsi="맑은 고딕"/>
        </w:rPr>
      </w:pPr>
    </w:p>
    <w:p w14:paraId="2BD1CA32" w14:textId="7BC5DB45" w:rsidR="00DD477F" w:rsidRPr="00DD477F" w:rsidRDefault="00DD477F" w:rsidP="00DD477F">
      <w:pPr>
        <w:ind w:firstLine="165"/>
        <w:rPr>
          <w:rFonts w:ascii="맑은 고딕" w:hAnsi="맑은 고딕"/>
        </w:rPr>
      </w:pPr>
      <w:r w:rsidRPr="00DD477F">
        <w:rPr>
          <w:rFonts w:ascii="맑은 고딕" w:hAnsi="맑은 고딕"/>
          <w:noProof/>
        </w:rPr>
        <w:lastRenderedPageBreak/>
        <w:drawing>
          <wp:inline distT="0" distB="0" distL="0" distR="0" wp14:anchorId="7079DAF4" wp14:editId="0DD1AA45">
            <wp:extent cx="6106377" cy="3991532"/>
            <wp:effectExtent l="0" t="0" r="8890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hAnsi="맑은 고딕" w:hint="eastAsia"/>
        </w:rPr>
        <w:t xml:space="preserve"> </w:t>
      </w:r>
    </w:p>
    <w:p w14:paraId="08002FBC" w14:textId="3F7DD4A2" w:rsidR="00C15D4E" w:rsidRDefault="00C15D4E">
      <w:pPr>
        <w:rPr>
          <w:rFonts w:ascii="맑은 고딕" w:hAnsi="맑은 고딕"/>
        </w:rPr>
      </w:pPr>
    </w:p>
    <w:p w14:paraId="59533433" w14:textId="3D29B4D3" w:rsidR="00DD477F" w:rsidRDefault="00DD477F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위에 코드에서는 아이디나 비밀번호가 제가 허용한 범위를 넘어가면 </w:t>
      </w:r>
      <w:r>
        <w:rPr>
          <w:rFonts w:ascii="맑은 고딕" w:hAnsi="맑은 고딕"/>
        </w:rPr>
        <w:t xml:space="preserve">400 </w:t>
      </w:r>
      <w:r>
        <w:rPr>
          <w:rFonts w:ascii="맑은 고딕" w:hAnsi="맑은 고딕" w:hint="eastAsia"/>
        </w:rPr>
        <w:t>상태 코드를 보내어 다운을 방지하고 오류를 사용자가 알 수 있도록 하였습니다.</w:t>
      </w:r>
      <w:r>
        <w:rPr>
          <w:rFonts w:ascii="맑은 고딕" w:hAnsi="맑은 고딕"/>
        </w:rPr>
        <w:t xml:space="preserve"> </w:t>
      </w:r>
    </w:p>
    <w:p w14:paraId="040AD5AD" w14:textId="2EB40B37" w:rsidR="00DD477F" w:rsidRDefault="00DD477F">
      <w:pPr>
        <w:rPr>
          <w:rFonts w:ascii="맑은 고딕" w:hAnsi="맑은 고딕"/>
        </w:rPr>
      </w:pPr>
    </w:p>
    <w:p w14:paraId="4C1F0DC1" w14:textId="5E5F779C" w:rsidR="00DD477F" w:rsidRDefault="00DD477F">
      <w:pPr>
        <w:rPr>
          <w:rFonts w:ascii="맑은 고딕" w:hAnsi="맑은 고딕"/>
        </w:rPr>
      </w:pPr>
    </w:p>
    <w:p w14:paraId="0F7C74FD" w14:textId="3F57A569" w:rsidR="00DD477F" w:rsidRDefault="00DD477F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그리고 만약 유저의 아이디가 이미 데이터 베이스에 존재한다면 회원가입을 불가하도록 선언하였습니다.</w:t>
      </w:r>
      <w:r>
        <w:rPr>
          <w:rFonts w:ascii="맑은 고딕" w:hAnsi="맑은 고딕"/>
        </w:rPr>
        <w:t xml:space="preserve"> </w:t>
      </w:r>
    </w:p>
    <w:p w14:paraId="20718650" w14:textId="3E3A6462" w:rsidR="00DD477F" w:rsidRDefault="00DD477F">
      <w:pPr>
        <w:rPr>
          <w:rFonts w:ascii="맑은 고딕" w:hAnsi="맑은 고딕"/>
        </w:rPr>
      </w:pPr>
    </w:p>
    <w:p w14:paraId="6129DBB7" w14:textId="17BE825F" w:rsidR="00DD477F" w:rsidRDefault="00DD477F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저 과정을 전부 마치면 유저 테이블에서 유저 정보가 이미 있는 지 확인합니다.</w:t>
      </w:r>
      <w:r>
        <w:rPr>
          <w:rFonts w:ascii="맑은 고딕" w:hAnsi="맑은 고딕"/>
        </w:rPr>
        <w:t xml:space="preserve"> </w:t>
      </w:r>
    </w:p>
    <w:p w14:paraId="029C2366" w14:textId="3B06ABF7" w:rsidR="00DD477F" w:rsidRDefault="00DD477F">
      <w:pPr>
        <w:rPr>
          <w:rFonts w:ascii="맑은 고딕" w:hAnsi="맑은 고딕"/>
        </w:rPr>
      </w:pPr>
    </w:p>
    <w:p w14:paraId="09FFE725" w14:textId="7E024E8B" w:rsidR="00DD477F" w:rsidRDefault="00DD477F">
      <w:pPr>
        <w:rPr>
          <w:rFonts w:ascii="맑은 고딕" w:hAnsi="맑은 고딕"/>
        </w:rPr>
      </w:pPr>
      <w:r w:rsidRPr="00DD477F">
        <w:rPr>
          <w:rFonts w:ascii="맑은 고딕" w:hAnsi="맑은 고딕"/>
          <w:noProof/>
        </w:rPr>
        <w:lastRenderedPageBreak/>
        <w:drawing>
          <wp:inline distT="0" distB="0" distL="0" distR="0" wp14:anchorId="7FB27BED" wp14:editId="7D493EFC">
            <wp:extent cx="5058481" cy="5287113"/>
            <wp:effectExtent l="0" t="0" r="8890" b="889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1438" w14:textId="4DF08D92" w:rsidR="00DD477F" w:rsidRDefault="00DD477F">
      <w:pPr>
        <w:rPr>
          <w:rFonts w:ascii="맑은 고딕" w:hAnsi="맑은 고딕"/>
        </w:rPr>
      </w:pPr>
    </w:p>
    <w:p w14:paraId="5E920E9C" w14:textId="02FBC1BD" w:rsidR="00525D19" w:rsidRDefault="00DD477F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만약 이미 존재하는 사용자라면 </w:t>
      </w:r>
      <w:r w:rsidR="00525D19">
        <w:rPr>
          <w:rFonts w:ascii="맑은 고딕" w:hAnsi="맑은 고딕"/>
        </w:rPr>
        <w:t>404</w:t>
      </w:r>
      <w:r w:rsidR="00525D19">
        <w:rPr>
          <w:rFonts w:ascii="맑은 고딕" w:hAnsi="맑은 고딕" w:hint="eastAsia"/>
        </w:rPr>
        <w:t xml:space="preserve"> 상태 코드를 보내고 이 과정을 중단합니다.</w:t>
      </w:r>
    </w:p>
    <w:p w14:paraId="0F4428D5" w14:textId="44DF3D8F" w:rsidR="00525D19" w:rsidRDefault="00525D19">
      <w:pPr>
        <w:rPr>
          <w:rFonts w:ascii="맑은 고딕" w:hAnsi="맑은 고딕"/>
        </w:rPr>
      </w:pPr>
    </w:p>
    <w:p w14:paraId="4349810C" w14:textId="3C9F9767" w:rsidR="00525D19" w:rsidRDefault="00525D1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하지만 존재하지 않는 사용하자면 해시 함수로 비밀 번호를 암호화한 후에 테이블에 저장합니다.</w:t>
      </w:r>
      <w:r>
        <w:rPr>
          <w:rFonts w:ascii="맑은 고딕" w:hAnsi="맑은 고딕"/>
        </w:rPr>
        <w:t xml:space="preserve"> </w:t>
      </w:r>
    </w:p>
    <w:p w14:paraId="5180150C" w14:textId="39B443E7" w:rsidR="00525D19" w:rsidRDefault="00525D19">
      <w:pPr>
        <w:rPr>
          <w:rFonts w:ascii="맑은 고딕" w:hAnsi="맑은 고딕"/>
        </w:rPr>
      </w:pPr>
    </w:p>
    <w:p w14:paraId="539DC6E3" w14:textId="574AFDD7" w:rsidR="00525D19" w:rsidRDefault="00525D1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기본적으로 회원 가입 시에 권한 </w:t>
      </w:r>
      <w:r>
        <w:rPr>
          <w:rFonts w:ascii="맑은 고딕" w:hAnsi="맑은 고딕"/>
        </w:rPr>
        <w:t>1</w:t>
      </w:r>
      <w:r>
        <w:rPr>
          <w:rFonts w:ascii="맑은 고딕" w:hAnsi="맑은 고딕" w:hint="eastAsia"/>
        </w:rPr>
        <w:t>로 설정하였고 이를 l</w:t>
      </w:r>
      <w:r>
        <w:rPr>
          <w:rFonts w:ascii="맑은 고딕" w:hAnsi="맑은 고딕"/>
        </w:rPr>
        <w:t>og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 xml:space="preserve">n </w:t>
      </w:r>
      <w:r>
        <w:rPr>
          <w:rFonts w:ascii="맑은 고딕" w:hAnsi="맑은 고딕" w:hint="eastAsia"/>
        </w:rPr>
        <w:t>로그에 저장하게 하였습니다.</w:t>
      </w:r>
      <w:r>
        <w:rPr>
          <w:rFonts w:ascii="맑은 고딕" w:hAnsi="맑은 고딕"/>
        </w:rPr>
        <w:t xml:space="preserve"> Try </w:t>
      </w:r>
      <w:r>
        <w:rPr>
          <w:rFonts w:ascii="맑은 고딕" w:hAnsi="맑은 고딕" w:hint="eastAsia"/>
        </w:rPr>
        <w:t>c</w:t>
      </w:r>
      <w:r>
        <w:rPr>
          <w:rFonts w:ascii="맑은 고딕" w:hAnsi="맑은 고딕"/>
        </w:rPr>
        <w:t xml:space="preserve">atch </w:t>
      </w:r>
      <w:r>
        <w:rPr>
          <w:rFonts w:ascii="맑은 고딕" w:hAnsi="맑은 고딕" w:hint="eastAsia"/>
        </w:rPr>
        <w:t>문을 사용하여 다운을 방지 하였습니다.</w:t>
      </w:r>
      <w:r>
        <w:rPr>
          <w:rFonts w:ascii="맑은 고딕" w:hAnsi="맑은 고딕"/>
        </w:rPr>
        <w:t xml:space="preserve"> </w:t>
      </w:r>
    </w:p>
    <w:p w14:paraId="72F904C2" w14:textId="563876A5" w:rsidR="00525D19" w:rsidRDefault="00525D19">
      <w:pPr>
        <w:rPr>
          <w:rFonts w:ascii="맑은 고딕" w:hAnsi="맑은 고딕"/>
        </w:rPr>
      </w:pPr>
    </w:p>
    <w:p w14:paraId="4F2C6EA2" w14:textId="769D1CC2" w:rsidR="00525D19" w:rsidRDefault="00525D19">
      <w:pPr>
        <w:rPr>
          <w:rFonts w:ascii="맑은 고딕" w:hAnsi="맑은 고딕"/>
        </w:rPr>
      </w:pPr>
    </w:p>
    <w:p w14:paraId="04652B80" w14:textId="38428C11" w:rsidR="00525D19" w:rsidRDefault="00525D19">
      <w:pPr>
        <w:rPr>
          <w:rFonts w:ascii="맑은 고딕" w:hAnsi="맑은 고딕"/>
        </w:rPr>
      </w:pPr>
    </w:p>
    <w:p w14:paraId="6C043559" w14:textId="787F9AFA" w:rsidR="00525D19" w:rsidRDefault="00525D19">
      <w:pPr>
        <w:rPr>
          <w:rFonts w:ascii="맑은 고딕" w:hAnsi="맑은 고딕"/>
        </w:rPr>
      </w:pPr>
    </w:p>
    <w:p w14:paraId="52696E91" w14:textId="31C3935C" w:rsidR="00525D19" w:rsidRDefault="00525D19">
      <w:pPr>
        <w:rPr>
          <w:rFonts w:ascii="맑은 고딕" w:hAnsi="맑은 고딕"/>
        </w:rPr>
      </w:pPr>
    </w:p>
    <w:p w14:paraId="36F8EC5E" w14:textId="0690919E" w:rsidR="00525D19" w:rsidRDefault="00525D19">
      <w:pPr>
        <w:rPr>
          <w:rFonts w:ascii="맑은 고딕" w:hAnsi="맑은 고딕"/>
        </w:rPr>
      </w:pPr>
    </w:p>
    <w:p w14:paraId="732F081A" w14:textId="6E56C601" w:rsidR="00525D19" w:rsidRDefault="00525D19">
      <w:pPr>
        <w:rPr>
          <w:rFonts w:ascii="맑은 고딕" w:hAnsi="맑은 고딕"/>
        </w:rPr>
      </w:pPr>
    </w:p>
    <w:p w14:paraId="11F6F83F" w14:textId="4A9E414F" w:rsidR="00525D19" w:rsidRDefault="00525D19">
      <w:pPr>
        <w:rPr>
          <w:rFonts w:ascii="맑은 고딕" w:hAnsi="맑은 고딕"/>
        </w:rPr>
      </w:pPr>
    </w:p>
    <w:p w14:paraId="343C44EC" w14:textId="072CE7AE" w:rsidR="00525D19" w:rsidRDefault="00525D19">
      <w:pPr>
        <w:rPr>
          <w:rFonts w:ascii="맑은 고딕" w:hAnsi="맑은 고딕"/>
        </w:rPr>
      </w:pPr>
    </w:p>
    <w:p w14:paraId="60C0BECC" w14:textId="5D6487FA" w:rsidR="00525D19" w:rsidRDefault="00525D19">
      <w:pPr>
        <w:rPr>
          <w:rFonts w:ascii="맑은 고딕" w:hAnsi="맑은 고딕"/>
        </w:rPr>
      </w:pPr>
    </w:p>
    <w:p w14:paraId="74C162ED" w14:textId="39FD0786" w:rsidR="00525D19" w:rsidRDefault="00525D19">
      <w:pPr>
        <w:rPr>
          <w:rFonts w:ascii="맑은 고딕" w:hAnsi="맑은 고딕"/>
        </w:rPr>
      </w:pPr>
    </w:p>
    <w:p w14:paraId="3B166909" w14:textId="65C85170" w:rsidR="00525D19" w:rsidRDefault="00525D19">
      <w:pPr>
        <w:rPr>
          <w:rFonts w:ascii="맑은 고딕" w:hAnsi="맑은 고딕"/>
        </w:rPr>
      </w:pPr>
    </w:p>
    <w:p w14:paraId="2178F21A" w14:textId="11F01D2C" w:rsidR="00525D19" w:rsidRDefault="00525D19">
      <w:pPr>
        <w:rPr>
          <w:rFonts w:ascii="맑은 고딕" w:hAnsi="맑은 고딕"/>
        </w:rPr>
      </w:pPr>
      <w:proofErr w:type="spellStart"/>
      <w:r>
        <w:rPr>
          <w:rFonts w:ascii="맑은 고딕" w:hAnsi="맑은 고딕"/>
        </w:rPr>
        <w:t>Login.controller.ts</w:t>
      </w:r>
      <w:proofErr w:type="spellEnd"/>
    </w:p>
    <w:p w14:paraId="439BD150" w14:textId="00F16965" w:rsidR="00525D19" w:rsidRDefault="00525D19">
      <w:pPr>
        <w:rPr>
          <w:rFonts w:ascii="맑은 고딕" w:hAnsi="맑은 고딕"/>
        </w:rPr>
      </w:pPr>
    </w:p>
    <w:p w14:paraId="4864E789" w14:textId="6213542D" w:rsidR="00525D19" w:rsidRDefault="00525D19">
      <w:pPr>
        <w:rPr>
          <w:rFonts w:ascii="맑은 고딕" w:hAnsi="맑은 고딕"/>
        </w:rPr>
      </w:pPr>
    </w:p>
    <w:p w14:paraId="1A912CC0" w14:textId="4E6E7287" w:rsidR="00525D19" w:rsidRDefault="00525D19">
      <w:pPr>
        <w:rPr>
          <w:rFonts w:ascii="맑은 고딕" w:hAnsi="맑은 고딕"/>
        </w:rPr>
      </w:pPr>
    </w:p>
    <w:p w14:paraId="7E2C8865" w14:textId="397E9654" w:rsidR="00525D19" w:rsidRDefault="00525D19">
      <w:pPr>
        <w:rPr>
          <w:rFonts w:ascii="맑은 고딕" w:hAnsi="맑은 고딕"/>
        </w:rPr>
      </w:pPr>
      <w:r w:rsidRPr="00525D19">
        <w:rPr>
          <w:rFonts w:ascii="맑은 고딕" w:hAnsi="맑은 고딕"/>
          <w:noProof/>
        </w:rPr>
        <w:drawing>
          <wp:inline distT="0" distB="0" distL="0" distR="0" wp14:anchorId="4859E91C" wp14:editId="118BA050">
            <wp:extent cx="6847840" cy="4779645"/>
            <wp:effectExtent l="0" t="0" r="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1C1E" w14:textId="3491E78B" w:rsidR="00525D19" w:rsidRDefault="00525D19">
      <w:pPr>
        <w:rPr>
          <w:rFonts w:ascii="맑은 고딕" w:hAnsi="맑은 고딕"/>
        </w:rPr>
      </w:pPr>
    </w:p>
    <w:p w14:paraId="5C6C881A" w14:textId="4AAE27A9" w:rsidR="00525D19" w:rsidRDefault="00525D19">
      <w:pPr>
        <w:rPr>
          <w:rFonts w:ascii="맑은 고딕" w:hAnsi="맑은 고딕"/>
        </w:rPr>
      </w:pPr>
    </w:p>
    <w:p w14:paraId="16344C8C" w14:textId="0BDD595D" w:rsidR="00525D19" w:rsidRDefault="00525D1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로그인 기능은 아이디와 패스워드를 사용자에게서 전달 받은 후에 아이디와 비밀 번호가 전부 있는 지 확인하고 길이가 오버 되지 않았는지 확인합니다.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이후 그 아이디가 있는 지 확인합니다.</w:t>
      </w:r>
    </w:p>
    <w:p w14:paraId="45BA029A" w14:textId="0C02A22B" w:rsidR="00525D19" w:rsidRDefault="00525D19">
      <w:pPr>
        <w:rPr>
          <w:rFonts w:ascii="맑은 고딕" w:hAnsi="맑은 고딕"/>
        </w:rPr>
      </w:pPr>
    </w:p>
    <w:p w14:paraId="5C140564" w14:textId="071FA8E5" w:rsidR="00525D19" w:rsidRDefault="00525D19">
      <w:pPr>
        <w:rPr>
          <w:rFonts w:ascii="맑은 고딕" w:hAnsi="맑은 고딕"/>
        </w:rPr>
      </w:pPr>
    </w:p>
    <w:p w14:paraId="649F0B51" w14:textId="4482101F" w:rsidR="00525D19" w:rsidRDefault="00525D19">
      <w:pPr>
        <w:rPr>
          <w:rFonts w:ascii="맑은 고딕" w:hAnsi="맑은 고딕"/>
        </w:rPr>
      </w:pPr>
    </w:p>
    <w:p w14:paraId="4CB14C1A" w14:textId="48C16F4A" w:rsidR="00525D19" w:rsidRDefault="00525D19">
      <w:pPr>
        <w:rPr>
          <w:rFonts w:ascii="맑은 고딕" w:hAnsi="맑은 고딕"/>
        </w:rPr>
      </w:pPr>
    </w:p>
    <w:p w14:paraId="3FD74EA9" w14:textId="41F18EFF" w:rsidR="00525D19" w:rsidRDefault="00525D19">
      <w:pPr>
        <w:rPr>
          <w:rFonts w:ascii="맑은 고딕" w:hAnsi="맑은 고딕"/>
        </w:rPr>
      </w:pPr>
    </w:p>
    <w:p w14:paraId="6B07B22A" w14:textId="214AD3D2" w:rsidR="00525D19" w:rsidRDefault="00525D19">
      <w:pPr>
        <w:rPr>
          <w:rFonts w:ascii="맑은 고딕" w:hAnsi="맑은 고딕"/>
        </w:rPr>
      </w:pPr>
    </w:p>
    <w:p w14:paraId="4EACDBC1" w14:textId="58776B5B" w:rsidR="00525D19" w:rsidRDefault="00525D19">
      <w:pPr>
        <w:rPr>
          <w:rFonts w:ascii="맑은 고딕" w:hAnsi="맑은 고딕"/>
        </w:rPr>
      </w:pPr>
    </w:p>
    <w:p w14:paraId="785E5FA4" w14:textId="578811C2" w:rsidR="00525D19" w:rsidRDefault="00525D19">
      <w:pPr>
        <w:rPr>
          <w:rFonts w:ascii="맑은 고딕" w:hAnsi="맑은 고딕"/>
        </w:rPr>
      </w:pPr>
    </w:p>
    <w:p w14:paraId="1A1E30FF" w14:textId="134A613C" w:rsidR="00525D19" w:rsidRDefault="00525D19">
      <w:pPr>
        <w:rPr>
          <w:rFonts w:ascii="맑은 고딕" w:hAnsi="맑은 고딕"/>
        </w:rPr>
      </w:pPr>
    </w:p>
    <w:p w14:paraId="0BE7C00B" w14:textId="77777777" w:rsidR="00525D19" w:rsidRDefault="00525D19">
      <w:pPr>
        <w:rPr>
          <w:rFonts w:ascii="맑은 고딕" w:hAnsi="맑은 고딕"/>
        </w:rPr>
      </w:pPr>
    </w:p>
    <w:p w14:paraId="4E0781F7" w14:textId="54BF1487" w:rsidR="00525D19" w:rsidRDefault="00525D19">
      <w:pPr>
        <w:rPr>
          <w:rFonts w:ascii="맑은 고딕" w:hAnsi="맑은 고딕"/>
        </w:rPr>
      </w:pPr>
      <w:r w:rsidRPr="00525D19">
        <w:rPr>
          <w:rFonts w:ascii="맑은 고딕" w:hAnsi="맑은 고딕"/>
          <w:noProof/>
        </w:rPr>
        <w:lastRenderedPageBreak/>
        <w:drawing>
          <wp:inline distT="0" distB="0" distL="0" distR="0" wp14:anchorId="18BDC0DD" wp14:editId="4C878CDA">
            <wp:extent cx="6847840" cy="4198620"/>
            <wp:effectExtent l="0" t="0" r="0" b="0"/>
            <wp:docPr id="13" name="그림 13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화면, 은색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512A" w14:textId="65CD9518" w:rsidR="00525D19" w:rsidRDefault="00525D19">
      <w:pPr>
        <w:rPr>
          <w:rFonts w:ascii="맑은 고딕" w:hAnsi="맑은 고딕"/>
        </w:rPr>
      </w:pPr>
    </w:p>
    <w:p w14:paraId="1ADD9595" w14:textId="172B148E" w:rsidR="00525D19" w:rsidRDefault="00525D1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그 이후에 받은 비밀 번호와 테이블에 있는 패스워드를 비교한 후 </w:t>
      </w:r>
      <w:proofErr w:type="spellStart"/>
      <w:r>
        <w:rPr>
          <w:rFonts w:ascii="맑은 고딕" w:hAnsi="맑은 고딕" w:hint="eastAsia"/>
        </w:rPr>
        <w:t>갈으면</w:t>
      </w:r>
      <w:proofErr w:type="spellEnd"/>
      <w:r>
        <w:rPr>
          <w:rFonts w:ascii="맑은 고딕" w:hAnsi="맑은 고딕" w:hint="eastAsia"/>
        </w:rPr>
        <w:t xml:space="preserve"> 로그인을 성공하고 </w:t>
      </w:r>
      <w:proofErr w:type="spellStart"/>
      <w:r>
        <w:rPr>
          <w:rFonts w:ascii="맑은 고딕" w:hAnsi="맑은 고딕" w:hint="eastAsia"/>
        </w:rPr>
        <w:t>j</w:t>
      </w:r>
      <w:r>
        <w:rPr>
          <w:rFonts w:ascii="맑은 고딕" w:hAnsi="맑은 고딕"/>
        </w:rPr>
        <w:t>wt</w:t>
      </w:r>
      <w:proofErr w:type="spellEnd"/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토큰을 발행합니다.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그리고 그 로그인 기록이 로그인 로그에 저장됩니다.</w:t>
      </w:r>
    </w:p>
    <w:p w14:paraId="6AC04A73" w14:textId="6DF506D3" w:rsidR="00525D19" w:rsidRDefault="00525D19">
      <w:pPr>
        <w:rPr>
          <w:rFonts w:ascii="맑은 고딕" w:hAnsi="맑은 고딕"/>
        </w:rPr>
      </w:pPr>
    </w:p>
    <w:p w14:paraId="6C13BFD1" w14:textId="4CB295CF" w:rsidR="00525D19" w:rsidRDefault="00525D19">
      <w:pPr>
        <w:rPr>
          <w:rFonts w:ascii="맑은 고딕" w:hAnsi="맑은 고딕"/>
        </w:rPr>
      </w:pPr>
    </w:p>
    <w:p w14:paraId="7A29FACA" w14:textId="37871A5C" w:rsidR="00525D19" w:rsidRDefault="00525D19">
      <w:pPr>
        <w:rPr>
          <w:rFonts w:ascii="맑은 고딕" w:hAnsi="맑은 고딕"/>
        </w:rPr>
      </w:pPr>
    </w:p>
    <w:p w14:paraId="550B0261" w14:textId="22671D9B" w:rsidR="00525D19" w:rsidRDefault="00525D19">
      <w:pPr>
        <w:rPr>
          <w:rFonts w:ascii="맑은 고딕" w:hAnsi="맑은 고딕"/>
        </w:rPr>
      </w:pPr>
    </w:p>
    <w:p w14:paraId="68E77908" w14:textId="131B0AD1" w:rsidR="00525D19" w:rsidRDefault="00525D19">
      <w:pPr>
        <w:rPr>
          <w:rFonts w:ascii="맑은 고딕" w:hAnsi="맑은 고딕"/>
        </w:rPr>
      </w:pPr>
    </w:p>
    <w:p w14:paraId="0F7A9E6A" w14:textId="6E1BFB9B" w:rsidR="00525D19" w:rsidRDefault="00525D19">
      <w:pPr>
        <w:rPr>
          <w:rFonts w:ascii="맑은 고딕" w:hAnsi="맑은 고딕"/>
        </w:rPr>
      </w:pPr>
    </w:p>
    <w:p w14:paraId="429064DE" w14:textId="387A605B" w:rsidR="00525D19" w:rsidRDefault="00525D19">
      <w:pPr>
        <w:rPr>
          <w:rFonts w:ascii="맑은 고딕" w:hAnsi="맑은 고딕"/>
        </w:rPr>
      </w:pPr>
    </w:p>
    <w:p w14:paraId="49CF5661" w14:textId="3231A07B" w:rsidR="00525D19" w:rsidRDefault="00525D19">
      <w:pPr>
        <w:rPr>
          <w:rFonts w:ascii="맑은 고딕" w:hAnsi="맑은 고딕"/>
        </w:rPr>
      </w:pPr>
    </w:p>
    <w:p w14:paraId="34E64EF9" w14:textId="02707A75" w:rsidR="00525D19" w:rsidRDefault="00525D19">
      <w:pPr>
        <w:rPr>
          <w:rFonts w:ascii="맑은 고딕" w:hAnsi="맑은 고딕"/>
        </w:rPr>
      </w:pPr>
    </w:p>
    <w:p w14:paraId="30167F5F" w14:textId="6A212113" w:rsidR="00525D19" w:rsidRDefault="00525D19">
      <w:pPr>
        <w:rPr>
          <w:rFonts w:ascii="맑은 고딕" w:hAnsi="맑은 고딕"/>
        </w:rPr>
      </w:pPr>
    </w:p>
    <w:p w14:paraId="13FEC446" w14:textId="2FBC7A43" w:rsidR="00525D19" w:rsidRDefault="00525D19">
      <w:pPr>
        <w:rPr>
          <w:rFonts w:ascii="맑은 고딕" w:hAnsi="맑은 고딕"/>
        </w:rPr>
      </w:pPr>
    </w:p>
    <w:p w14:paraId="6CAB2518" w14:textId="7CBAF1DE" w:rsidR="00525D19" w:rsidRDefault="00525D19">
      <w:pPr>
        <w:rPr>
          <w:rFonts w:ascii="맑은 고딕" w:hAnsi="맑은 고딕"/>
        </w:rPr>
      </w:pPr>
    </w:p>
    <w:p w14:paraId="2ADDBE12" w14:textId="17D18C16" w:rsidR="00525D19" w:rsidRDefault="00525D19">
      <w:pPr>
        <w:rPr>
          <w:rFonts w:ascii="맑은 고딕" w:hAnsi="맑은 고딕"/>
        </w:rPr>
      </w:pPr>
    </w:p>
    <w:p w14:paraId="5CF7EFC6" w14:textId="2EB65938" w:rsidR="00525D19" w:rsidRDefault="00525D19">
      <w:pPr>
        <w:rPr>
          <w:rFonts w:ascii="맑은 고딕" w:hAnsi="맑은 고딕"/>
        </w:rPr>
      </w:pPr>
    </w:p>
    <w:p w14:paraId="24898E77" w14:textId="4C2B2BE5" w:rsidR="00525D19" w:rsidRDefault="00525D19">
      <w:pPr>
        <w:rPr>
          <w:rFonts w:ascii="맑은 고딕" w:hAnsi="맑은 고딕"/>
        </w:rPr>
      </w:pPr>
    </w:p>
    <w:p w14:paraId="2F3FC0AA" w14:textId="3BCF16BF" w:rsidR="00525D19" w:rsidRDefault="00525D19">
      <w:pPr>
        <w:rPr>
          <w:rFonts w:ascii="맑은 고딕" w:hAnsi="맑은 고딕"/>
        </w:rPr>
      </w:pPr>
    </w:p>
    <w:p w14:paraId="12A860D3" w14:textId="60974469" w:rsidR="00525D19" w:rsidRDefault="00525D19">
      <w:pPr>
        <w:rPr>
          <w:rFonts w:ascii="맑은 고딕" w:hAnsi="맑은 고딕"/>
        </w:rPr>
      </w:pPr>
    </w:p>
    <w:p w14:paraId="26284E1B" w14:textId="7349331A" w:rsidR="00525D19" w:rsidRDefault="00525D19">
      <w:pPr>
        <w:rPr>
          <w:rFonts w:ascii="맑은 고딕" w:hAnsi="맑은 고딕"/>
        </w:rPr>
      </w:pPr>
    </w:p>
    <w:p w14:paraId="5A3A6FB8" w14:textId="0EDCC8AD" w:rsidR="00525D19" w:rsidRDefault="00525D19">
      <w:pPr>
        <w:rPr>
          <w:rFonts w:ascii="맑은 고딕" w:hAnsi="맑은 고딕"/>
        </w:rPr>
      </w:pPr>
    </w:p>
    <w:p w14:paraId="470B5EBA" w14:textId="1A3DE329" w:rsidR="00525D19" w:rsidRDefault="00525D19">
      <w:pPr>
        <w:rPr>
          <w:rFonts w:ascii="맑은 고딕" w:hAnsi="맑은 고딕"/>
        </w:rPr>
      </w:pPr>
    </w:p>
    <w:p w14:paraId="53404A59" w14:textId="21B65A41" w:rsidR="00525D19" w:rsidRDefault="00525D19" w:rsidP="00525D19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열람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삭제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수정</w:t>
      </w:r>
      <w: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6BB13BAA" w14:textId="094AD09D" w:rsidR="00525D19" w:rsidRDefault="00525D19" w:rsidP="00525D19"/>
    <w:p w14:paraId="1631C139" w14:textId="0DCE654D" w:rsidR="00525D19" w:rsidRDefault="00525D19" w:rsidP="00525D19"/>
    <w:p w14:paraId="4210FA4A" w14:textId="205EAF05" w:rsidR="00525D19" w:rsidRDefault="00525D19" w:rsidP="00525D19"/>
    <w:p w14:paraId="6B6D06E4" w14:textId="19D37B76" w:rsidR="00525D19" w:rsidRDefault="00525D19" w:rsidP="00525D19">
      <w:r>
        <w:rPr>
          <w:rFonts w:hint="eastAsia"/>
        </w:rPr>
        <w:t>처음에는</w:t>
      </w:r>
      <w:r>
        <w:rPr>
          <w:rFonts w:hint="eastAsia"/>
        </w:rPr>
        <w:t xml:space="preserve"> </w:t>
      </w:r>
      <w:r>
        <w:rPr>
          <w:rFonts w:hint="eastAsia"/>
        </w:rPr>
        <w:t>게시물의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구현하는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만들었습니다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아까와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과정으로</w:t>
      </w:r>
      <w:r>
        <w:rPr>
          <w:rFonts w:hint="eastAsia"/>
        </w:rPr>
        <w:t xml:space="preserve"> </w:t>
      </w:r>
    </w:p>
    <w:p w14:paraId="61342AF7" w14:textId="2961426A" w:rsidR="00525D19" w:rsidRDefault="00525D19" w:rsidP="00525D19"/>
    <w:p w14:paraId="133D9994" w14:textId="4316FB59" w:rsidR="00525D19" w:rsidRDefault="00525D19" w:rsidP="00525D19">
      <w:r w:rsidRPr="00525D19">
        <w:rPr>
          <w:noProof/>
        </w:rPr>
        <w:drawing>
          <wp:inline distT="0" distB="0" distL="0" distR="0" wp14:anchorId="3A932ABA" wp14:editId="772AE16D">
            <wp:extent cx="6847840" cy="726630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5CC6" w14:textId="3FB4F0CC" w:rsidR="00525D19" w:rsidRDefault="00525D19" w:rsidP="00525D19"/>
    <w:p w14:paraId="1B8685EC" w14:textId="12CC70F9" w:rsidR="00525D19" w:rsidRDefault="00525D19" w:rsidP="00525D19"/>
    <w:p w14:paraId="4816C9D0" w14:textId="063320B5" w:rsidR="00525D19" w:rsidRDefault="00525D19" w:rsidP="00525D19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만들었습니다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첨부하지</w:t>
      </w:r>
      <w:r>
        <w:rPr>
          <w:rFonts w:hint="eastAsia"/>
        </w:rPr>
        <w:t xml:space="preserve"> </w:t>
      </w:r>
      <w:r>
        <w:rPr>
          <w:rFonts w:hint="eastAsia"/>
        </w:rPr>
        <w:t>않겠습니다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가하였습니다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가한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s</w:t>
      </w:r>
      <w:r>
        <w:t>tring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게시물의</w:t>
      </w:r>
      <w:r>
        <w:rPr>
          <w:rFonts w:hint="eastAsia"/>
        </w:rPr>
        <w:t xml:space="preserve"> </w:t>
      </w:r>
      <w:r>
        <w:rPr>
          <w:rFonts w:hint="eastAsia"/>
        </w:rPr>
        <w:t>컬럼을</w:t>
      </w:r>
      <w:r>
        <w:rPr>
          <w:rFonts w:hint="eastAsia"/>
        </w:rPr>
        <w:t xml:space="preserve"> </w:t>
      </w:r>
      <w:r>
        <w:rPr>
          <w:rFonts w:hint="eastAsia"/>
        </w:rPr>
        <w:t>설정하자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문자열이</w:t>
      </w:r>
      <w:r>
        <w:rPr>
          <w:rFonts w:hint="eastAsia"/>
        </w:rPr>
        <w:t xml:space="preserve"> </w:t>
      </w:r>
      <w:r>
        <w:rPr>
          <w:rFonts w:hint="eastAsia"/>
        </w:rPr>
        <w:t>입력될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서버가</w:t>
      </w:r>
      <w:r>
        <w:rPr>
          <w:rFonts w:hint="eastAsia"/>
        </w:rPr>
        <w:t xml:space="preserve"> </w:t>
      </w:r>
      <w:r>
        <w:rPr>
          <w:rFonts w:hint="eastAsia"/>
        </w:rPr>
        <w:t>다운</w:t>
      </w:r>
      <w:r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t>TEXT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교체하여</w:t>
      </w:r>
      <w:r>
        <w:rPr>
          <w:rFonts w:hint="eastAsia"/>
        </w:rPr>
        <w:t xml:space="preserve"> </w:t>
      </w:r>
      <w:r>
        <w:rPr>
          <w:rFonts w:hint="eastAsia"/>
        </w:rPr>
        <w:t>서버가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긴글도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저장하게</w:t>
      </w:r>
      <w:r>
        <w:rPr>
          <w:rFonts w:hint="eastAsia"/>
        </w:rPr>
        <w:t xml:space="preserve"> </w:t>
      </w:r>
      <w:r>
        <w:rPr>
          <w:rFonts w:hint="eastAsia"/>
        </w:rPr>
        <w:t>만들었습니다</w:t>
      </w:r>
      <w:r>
        <w:rPr>
          <w:rFonts w:hint="eastAsia"/>
        </w:rPr>
        <w:t>.</w:t>
      </w:r>
    </w:p>
    <w:p w14:paraId="727A7ACB" w14:textId="5FC5C30B" w:rsidR="00525D19" w:rsidRDefault="00525D19" w:rsidP="00525D19"/>
    <w:p w14:paraId="40D85C3B" w14:textId="4757181A" w:rsidR="00525D19" w:rsidRDefault="00525D19" w:rsidP="00525D19"/>
    <w:p w14:paraId="73448106" w14:textId="50791531" w:rsidR="00525D19" w:rsidRDefault="002B4443" w:rsidP="00525D19">
      <w:r>
        <w:rPr>
          <w:rFonts w:hint="eastAsia"/>
        </w:rPr>
        <w:t>마이그레이션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글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불러오는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구현하였습니다</w:t>
      </w:r>
      <w:r>
        <w:rPr>
          <w:rFonts w:hint="eastAsia"/>
        </w:rPr>
        <w:t>.</w:t>
      </w:r>
      <w:r>
        <w:t xml:space="preserve"> </w:t>
      </w:r>
    </w:p>
    <w:p w14:paraId="502ED93C" w14:textId="3050A3DF" w:rsidR="002B4443" w:rsidRDefault="002B4443" w:rsidP="00525D19"/>
    <w:p w14:paraId="20AB6A05" w14:textId="6B0F0AA5" w:rsidR="002B4443" w:rsidRDefault="002B4443" w:rsidP="00525D19"/>
    <w:p w14:paraId="3B184B10" w14:textId="3B824634" w:rsidR="002B4443" w:rsidRDefault="002B4443" w:rsidP="00525D19">
      <w:proofErr w:type="spellStart"/>
      <w:r>
        <w:t>Article.controller.ts</w:t>
      </w:r>
      <w:proofErr w:type="spellEnd"/>
    </w:p>
    <w:p w14:paraId="0FCC1BE0" w14:textId="245611D4" w:rsidR="002B4443" w:rsidRDefault="002B4443" w:rsidP="00525D19"/>
    <w:p w14:paraId="14F6C75D" w14:textId="5A4AE9FD" w:rsidR="002B4443" w:rsidRDefault="002B4443" w:rsidP="00525D19"/>
    <w:p w14:paraId="06FF7963" w14:textId="11E082B7" w:rsidR="002B4443" w:rsidRDefault="002B4443" w:rsidP="00525D19"/>
    <w:p w14:paraId="6D035F59" w14:textId="620801EC" w:rsidR="002B4443" w:rsidRDefault="002B4443" w:rsidP="00525D19">
      <w:r w:rsidRPr="002B4443">
        <w:rPr>
          <w:noProof/>
        </w:rPr>
        <w:drawing>
          <wp:inline distT="0" distB="0" distL="0" distR="0" wp14:anchorId="62A8FF45" wp14:editId="0855E392">
            <wp:extent cx="4105848" cy="2715004"/>
            <wp:effectExtent l="0" t="0" r="9525" b="952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A92D" w14:textId="46ED1982" w:rsidR="002B4443" w:rsidRDefault="002B4443" w:rsidP="00525D19"/>
    <w:p w14:paraId="10F87B3A" w14:textId="279C223C" w:rsidR="002B4443" w:rsidRDefault="002B4443" w:rsidP="00525D19"/>
    <w:p w14:paraId="2BDA1A2F" w14:textId="6A04D703" w:rsidR="002B4443" w:rsidRDefault="002B4443" w:rsidP="00525D19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함수에서</w:t>
      </w:r>
      <w:r>
        <w:rPr>
          <w:rFonts w:hint="eastAsia"/>
        </w:rPr>
        <w:t xml:space="preserve"> a</w:t>
      </w:r>
      <w:r>
        <w:t xml:space="preserve">rticle </w:t>
      </w:r>
      <w:r>
        <w:rPr>
          <w:rFonts w:hint="eastAsia"/>
        </w:rPr>
        <w:t>테이블의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만들어서</w:t>
      </w:r>
      <w:r>
        <w:rPr>
          <w:rFonts w:hint="eastAsia"/>
        </w:rPr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쏴주도록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제작하였습니다</w:t>
      </w:r>
      <w:r>
        <w:rPr>
          <w:rFonts w:hint="eastAsia"/>
        </w:rPr>
        <w:t>.</w:t>
      </w:r>
      <w:r>
        <w:t xml:space="preserve"> </w:t>
      </w:r>
    </w:p>
    <w:p w14:paraId="56B9841A" w14:textId="260DB682" w:rsidR="002B4443" w:rsidRDefault="002B4443" w:rsidP="00525D19"/>
    <w:p w14:paraId="771F63A1" w14:textId="0A3DFF7E" w:rsidR="002B4443" w:rsidRDefault="002B4443" w:rsidP="00525D19"/>
    <w:p w14:paraId="357FC891" w14:textId="663CEC47" w:rsidR="002B4443" w:rsidRDefault="002B4443" w:rsidP="00525D19"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코드입니다</w:t>
      </w:r>
      <w:r>
        <w:rPr>
          <w:rFonts w:hint="eastAsia"/>
        </w:rPr>
        <w:t>.</w:t>
      </w:r>
    </w:p>
    <w:p w14:paraId="4A4145EC" w14:textId="45243850" w:rsidR="002B4443" w:rsidRDefault="002B4443" w:rsidP="00525D19"/>
    <w:p w14:paraId="19913D24" w14:textId="45357DA3" w:rsidR="002B4443" w:rsidRDefault="002B4443" w:rsidP="00525D19">
      <w:r w:rsidRPr="002B4443">
        <w:rPr>
          <w:noProof/>
        </w:rPr>
        <w:lastRenderedPageBreak/>
        <w:drawing>
          <wp:inline distT="0" distB="0" distL="0" distR="0" wp14:anchorId="012028B4" wp14:editId="2A67F9A0">
            <wp:extent cx="6847840" cy="5942965"/>
            <wp:effectExtent l="0" t="0" r="0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A531" w14:textId="15CB0D83" w:rsidR="002B4443" w:rsidRDefault="002B4443" w:rsidP="00525D19"/>
    <w:p w14:paraId="29D223B9" w14:textId="7DB12E78" w:rsidR="002B4443" w:rsidRDefault="002B4443" w:rsidP="00525D19"/>
    <w:p w14:paraId="1150AFA0" w14:textId="35645316" w:rsidR="002B4443" w:rsidRDefault="002B4443" w:rsidP="00525D19">
      <w:r w:rsidRPr="002B4443">
        <w:rPr>
          <w:noProof/>
        </w:rPr>
        <w:lastRenderedPageBreak/>
        <w:drawing>
          <wp:inline distT="0" distB="0" distL="0" distR="0" wp14:anchorId="15B0C6F8" wp14:editId="76083EF6">
            <wp:extent cx="6847840" cy="764667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463C" w14:textId="3E97646F" w:rsidR="002B4443" w:rsidRDefault="002B4443" w:rsidP="00525D19"/>
    <w:p w14:paraId="50F4BABC" w14:textId="57AC91EA" w:rsidR="002B4443" w:rsidRDefault="002B4443" w:rsidP="00525D19"/>
    <w:p w14:paraId="1266B320" w14:textId="78A3C791" w:rsidR="002B4443" w:rsidRDefault="002B4443" w:rsidP="00525D19"/>
    <w:p w14:paraId="3E2BF578" w14:textId="018A4127" w:rsidR="002B4443" w:rsidRDefault="002B4443" w:rsidP="00525D19"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성공하였습니다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게시물의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a</w:t>
      </w:r>
      <w:r>
        <w:t xml:space="preserve">rticle </w:t>
      </w:r>
      <w:r>
        <w:rPr>
          <w:rFonts w:hint="eastAsia"/>
        </w:rPr>
        <w:t>테이블과</w:t>
      </w:r>
      <w:r>
        <w:rPr>
          <w:rFonts w:hint="eastAsia"/>
        </w:rPr>
        <w:t xml:space="preserve"> f</w:t>
      </w:r>
      <w:r>
        <w:t xml:space="preserve">ile </w:t>
      </w:r>
      <w:r>
        <w:rPr>
          <w:rFonts w:hint="eastAsia"/>
        </w:rPr>
        <w:t>테이블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테이블에</w:t>
      </w:r>
      <w:r>
        <w:rPr>
          <w:rFonts w:hint="eastAsia"/>
        </w:rPr>
        <w:t xml:space="preserve"> </w:t>
      </w:r>
      <w:r>
        <w:rPr>
          <w:rFonts w:hint="eastAsia"/>
        </w:rPr>
        <w:t>저장되도록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</w:t>
      </w:r>
      <w:r>
        <w:t>inston</w:t>
      </w:r>
      <w:proofErr w:type="spellEnd"/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ulter</w:t>
      </w:r>
      <w:proofErr w:type="spellEnd"/>
      <w: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미들웨어로</w:t>
      </w:r>
      <w:r>
        <w:rPr>
          <w:rFonts w:hint="eastAsia"/>
        </w:rPr>
        <w:t xml:space="preserve"> </w:t>
      </w:r>
      <w:r>
        <w:rPr>
          <w:rFonts w:hint="eastAsia"/>
        </w:rPr>
        <w:t>저장하여</w:t>
      </w:r>
      <w:r>
        <w:rPr>
          <w:rFonts w:hint="eastAsia"/>
        </w:rPr>
        <w:t xml:space="preserve"> </w:t>
      </w:r>
      <w:r>
        <w:rPr>
          <w:rFonts w:hint="eastAsia"/>
        </w:rPr>
        <w:t>사용하였고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파일들은</w:t>
      </w:r>
      <w:r>
        <w:rPr>
          <w:rFonts w:hint="eastAsia"/>
        </w:rPr>
        <w:t xml:space="preserve"> </w:t>
      </w:r>
      <w:r>
        <w:t xml:space="preserve">uploads </w:t>
      </w:r>
      <w:r>
        <w:rPr>
          <w:rFonts w:hint="eastAsia"/>
        </w:rPr>
        <w:t>폴더에</w:t>
      </w:r>
      <w:r>
        <w:rPr>
          <w:rFonts w:hint="eastAsia"/>
        </w:rPr>
        <w:t xml:space="preserve"> </w:t>
      </w:r>
      <w:r>
        <w:rPr>
          <w:rFonts w:hint="eastAsia"/>
        </w:rPr>
        <w:t>저장되도록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</w:t>
      </w:r>
    </w:p>
    <w:p w14:paraId="2FF23861" w14:textId="7A69B874" w:rsidR="002B4443" w:rsidRDefault="002B4443" w:rsidP="00525D19"/>
    <w:p w14:paraId="44D62FF7" w14:textId="67FAF5AA" w:rsidR="002B4443" w:rsidRDefault="002B4443" w:rsidP="00525D19"/>
    <w:p w14:paraId="21AF59EB" w14:textId="723B0ABB" w:rsidR="002B4443" w:rsidRDefault="002B4443" w:rsidP="00525D19">
      <w:r w:rsidRPr="002B4443">
        <w:rPr>
          <w:noProof/>
        </w:rPr>
        <w:lastRenderedPageBreak/>
        <w:drawing>
          <wp:inline distT="0" distB="0" distL="0" distR="0" wp14:anchorId="023651EC" wp14:editId="0E8DD542">
            <wp:extent cx="6847840" cy="2951480"/>
            <wp:effectExtent l="0" t="0" r="0" b="127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AC41" w14:textId="4D38316C" w:rsidR="002B4443" w:rsidRDefault="002B4443" w:rsidP="00525D19"/>
    <w:p w14:paraId="7FCCE714" w14:textId="72C9EB37" w:rsidR="002B4443" w:rsidRDefault="002B4443" w:rsidP="00525D19"/>
    <w:p w14:paraId="47518E0C" w14:textId="5E7E8A63" w:rsidR="002B4443" w:rsidRDefault="002B4443" w:rsidP="00525D19"/>
    <w:p w14:paraId="378FF159" w14:textId="68E82BA6" w:rsidR="002B4443" w:rsidRDefault="002B4443" w:rsidP="00525D19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t xml:space="preserve">. </w:t>
      </w:r>
      <w:r>
        <w:rPr>
          <w:rFonts w:hint="eastAsia"/>
        </w:rPr>
        <w:t>정보들을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받고</w:t>
      </w:r>
      <w:r>
        <w:rPr>
          <w:rFonts w:hint="eastAsia"/>
        </w:rPr>
        <w:t xml:space="preserve"> t</w:t>
      </w:r>
      <w:r>
        <w:t>itle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게시글을</w:t>
      </w:r>
      <w:r>
        <w:rPr>
          <w:rFonts w:hint="eastAsia"/>
        </w:rPr>
        <w:t xml:space="preserve"> </w:t>
      </w:r>
      <w:r>
        <w:rPr>
          <w:rFonts w:hint="eastAsia"/>
        </w:rPr>
        <w:t>수정합니다</w:t>
      </w:r>
      <w: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로그에</w:t>
      </w:r>
      <w:r>
        <w:rPr>
          <w:rFonts w:hint="eastAsia"/>
        </w:rPr>
        <w:t xml:space="preserve"> </w:t>
      </w:r>
      <w:r>
        <w:rPr>
          <w:rFonts w:hint="eastAsia"/>
        </w:rPr>
        <w:t>저장됩니다</w:t>
      </w:r>
      <w:r>
        <w:rPr>
          <w:rFonts w:hint="eastAsia"/>
        </w:rPr>
        <w:t>.</w:t>
      </w:r>
    </w:p>
    <w:p w14:paraId="2DDF692E" w14:textId="6ED2D66F" w:rsidR="002B4443" w:rsidRDefault="002B4443" w:rsidP="00525D19"/>
    <w:p w14:paraId="29796087" w14:textId="3078ECCA" w:rsidR="002B4443" w:rsidRDefault="002B4443" w:rsidP="00525D19"/>
    <w:p w14:paraId="2A20E1BE" w14:textId="56E5D12B" w:rsidR="002B4443" w:rsidRDefault="002B4443" w:rsidP="00525D19">
      <w:r w:rsidRPr="002B4443">
        <w:rPr>
          <w:noProof/>
        </w:rPr>
        <w:lastRenderedPageBreak/>
        <w:drawing>
          <wp:inline distT="0" distB="0" distL="0" distR="0" wp14:anchorId="0F7F8FC1" wp14:editId="70430A0F">
            <wp:extent cx="6847840" cy="6166485"/>
            <wp:effectExtent l="0" t="0" r="0" b="571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31DE" w14:textId="2203E3EC" w:rsidR="002B4443" w:rsidRDefault="002B4443" w:rsidP="00525D19"/>
    <w:p w14:paraId="0A4B9926" w14:textId="113EF411" w:rsidR="002B4443" w:rsidRDefault="002B4443" w:rsidP="00525D19"/>
    <w:p w14:paraId="3725D890" w14:textId="0D19C68C" w:rsidR="002B4443" w:rsidRDefault="002B4443" w:rsidP="002B4443">
      <w:pPr>
        <w:ind w:firstLine="120"/>
      </w:pP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관리자여야만이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아니라면</w:t>
      </w:r>
      <w:r>
        <w:rPr>
          <w:rFonts w:hint="eastAsia"/>
        </w:rPr>
        <w:t xml:space="preserve"> </w:t>
      </w:r>
      <w:r>
        <w:t xml:space="preserve">404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전송합니다</w:t>
      </w:r>
      <w:r>
        <w:rPr>
          <w:rFonts w:hint="eastAsia"/>
        </w:rPr>
        <w:t>.</w:t>
      </w:r>
      <w:r>
        <w:t xml:space="preserve"> </w:t>
      </w:r>
    </w:p>
    <w:p w14:paraId="30E29046" w14:textId="7EC595BB" w:rsidR="002B4443" w:rsidRDefault="002B4443" w:rsidP="002B4443">
      <w:pPr>
        <w:ind w:firstLine="120"/>
      </w:pPr>
    </w:p>
    <w:p w14:paraId="7D0E31FF" w14:textId="24A108A3" w:rsidR="002B4443" w:rsidRDefault="002B4443" w:rsidP="002B4443">
      <w:pPr>
        <w:ind w:firstLine="120"/>
      </w:pPr>
    </w:p>
    <w:p w14:paraId="50D51893" w14:textId="1A1CA48F" w:rsidR="002B4443" w:rsidRDefault="002B4443" w:rsidP="002B4443">
      <w:pPr>
        <w:ind w:firstLine="120"/>
      </w:pPr>
    </w:p>
    <w:p w14:paraId="57E1BDAA" w14:textId="0A361A0C" w:rsidR="002B4443" w:rsidRDefault="002B4443" w:rsidP="002B4443">
      <w:pPr>
        <w:ind w:firstLine="120"/>
      </w:pPr>
    </w:p>
    <w:p w14:paraId="5891F86D" w14:textId="72F46508" w:rsidR="002B4443" w:rsidRDefault="002B4443" w:rsidP="002B4443">
      <w:pPr>
        <w:ind w:firstLine="120"/>
      </w:pPr>
    </w:p>
    <w:p w14:paraId="24D4D247" w14:textId="1393B6B4" w:rsidR="002B4443" w:rsidRDefault="002B4443" w:rsidP="002B4443">
      <w:pPr>
        <w:ind w:firstLine="120"/>
      </w:pPr>
    </w:p>
    <w:p w14:paraId="24D4C0C1" w14:textId="10F369C8" w:rsidR="002B4443" w:rsidRDefault="002B4443" w:rsidP="002B4443">
      <w:pPr>
        <w:ind w:firstLine="120"/>
      </w:pPr>
    </w:p>
    <w:p w14:paraId="652DE3F0" w14:textId="2C8E5690" w:rsidR="002B4443" w:rsidRDefault="002B4443" w:rsidP="002B4443">
      <w:pPr>
        <w:ind w:firstLine="120"/>
      </w:pPr>
    </w:p>
    <w:p w14:paraId="6B9BAD20" w14:textId="4E4D8428" w:rsidR="002B4443" w:rsidRDefault="002B4443" w:rsidP="002B4443">
      <w:pPr>
        <w:ind w:firstLine="120"/>
      </w:pPr>
    </w:p>
    <w:p w14:paraId="0ED3E327" w14:textId="71BE02DE" w:rsidR="002B4443" w:rsidRDefault="002B4443" w:rsidP="002B4443">
      <w:pPr>
        <w:ind w:firstLine="120"/>
      </w:pPr>
    </w:p>
    <w:p w14:paraId="2180E53A" w14:textId="68E6AF2B" w:rsidR="002B4443" w:rsidRDefault="002B4443" w:rsidP="002B4443">
      <w:pPr>
        <w:ind w:firstLine="120"/>
      </w:pPr>
    </w:p>
    <w:p w14:paraId="74DB014D" w14:textId="10CDCA68" w:rsidR="002B4443" w:rsidRDefault="002B4443" w:rsidP="002B4443">
      <w:pPr>
        <w:ind w:firstLine="120"/>
      </w:pPr>
    </w:p>
    <w:p w14:paraId="41DAACC1" w14:textId="7D22520F" w:rsidR="002B4443" w:rsidRDefault="002B4443" w:rsidP="002B4443">
      <w:pPr>
        <w:ind w:firstLine="120"/>
      </w:pPr>
    </w:p>
    <w:p w14:paraId="28B30382" w14:textId="769A6804" w:rsidR="002B4443" w:rsidRDefault="002B4443" w:rsidP="002B4443">
      <w:pPr>
        <w:ind w:firstLine="120"/>
      </w:pPr>
    </w:p>
    <w:p w14:paraId="1C9560D5" w14:textId="29B09D21" w:rsidR="002B4443" w:rsidRDefault="002B4443" w:rsidP="002B4443">
      <w:pPr>
        <w:ind w:firstLine="120"/>
      </w:pPr>
    </w:p>
    <w:p w14:paraId="7788B4FB" w14:textId="5293F1A6" w:rsidR="002B4443" w:rsidRDefault="002B4443" w:rsidP="002B4443">
      <w:pPr>
        <w:ind w:firstLine="120"/>
      </w:pPr>
    </w:p>
    <w:p w14:paraId="10AA5FE0" w14:textId="732CBD6F" w:rsidR="002B4443" w:rsidRDefault="002B4443" w:rsidP="002B4443">
      <w:pPr>
        <w:ind w:firstLine="120"/>
      </w:pPr>
    </w:p>
    <w:p w14:paraId="7C2C36E1" w14:textId="1B3AAA7B" w:rsidR="002B4443" w:rsidRDefault="00DF0AB8" w:rsidP="00DF0AB8">
      <w:pPr>
        <w:pStyle w:val="2"/>
        <w:numPr>
          <w:ilvl w:val="0"/>
          <w:numId w:val="5"/>
        </w:numPr>
        <w:jc w:val="left"/>
      </w:pPr>
      <w:r>
        <w:rPr>
          <w:rFonts w:hint="eastAsia"/>
        </w:rPr>
        <w:t>채팅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</w:p>
    <w:p w14:paraId="34AAE9B4" w14:textId="1BD48100" w:rsidR="00DF0AB8" w:rsidRDefault="00DF0AB8" w:rsidP="00DF0AB8"/>
    <w:p w14:paraId="426591F9" w14:textId="4D9DE768" w:rsidR="00DF0AB8" w:rsidRDefault="00DF0AB8" w:rsidP="00DF0AB8"/>
    <w:p w14:paraId="3DC3547A" w14:textId="098CA20B" w:rsidR="00DF0AB8" w:rsidRDefault="00DF0AB8" w:rsidP="00DF0AB8"/>
    <w:p w14:paraId="5461BEBA" w14:textId="77777777" w:rsidR="009B5FD0" w:rsidRDefault="00DF0AB8" w:rsidP="00DF0AB8">
      <w:r>
        <w:rPr>
          <w:rFonts w:hint="eastAsia"/>
        </w:rPr>
        <w:t xml:space="preserve"> </w:t>
      </w:r>
      <w:r w:rsidR="009B5FD0">
        <w:t xml:space="preserve">   </w:t>
      </w:r>
      <w:r>
        <w:rPr>
          <w:rFonts w:hint="eastAsia"/>
        </w:rPr>
        <w:t>채팅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 w:rsidR="009B5FD0">
        <w:rPr>
          <w:rFonts w:hint="eastAsia"/>
        </w:rPr>
        <w:t>은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소켓을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사용하여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구현했지만</w:t>
      </w:r>
      <w:r w:rsidR="009B5FD0">
        <w:rPr>
          <w:rFonts w:hint="eastAsia"/>
        </w:rPr>
        <w:t>,</w:t>
      </w:r>
      <w:r w:rsidR="009B5FD0">
        <w:t xml:space="preserve">  </w:t>
      </w:r>
      <w:r w:rsidR="009B5FD0">
        <w:rPr>
          <w:rFonts w:hint="eastAsia"/>
        </w:rPr>
        <w:t>기본적으로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처음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입장할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때에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정보는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컨트롤러에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로직을</w:t>
      </w:r>
      <w:r w:rsidR="009B5FD0">
        <w:rPr>
          <w:rFonts w:hint="eastAsia"/>
        </w:rPr>
        <w:t xml:space="preserve"> </w:t>
      </w:r>
      <w:r w:rsidR="009B5FD0">
        <w:rPr>
          <w:rFonts w:hint="eastAsia"/>
        </w:rPr>
        <w:t>작성했습니다</w:t>
      </w:r>
      <w:r w:rsidR="009B5FD0">
        <w:rPr>
          <w:rFonts w:hint="eastAsia"/>
        </w:rPr>
        <w:t>.</w:t>
      </w:r>
    </w:p>
    <w:p w14:paraId="3372AD83" w14:textId="77777777" w:rsidR="009B5FD0" w:rsidRDefault="009B5FD0" w:rsidP="00DF0AB8"/>
    <w:p w14:paraId="67FD8801" w14:textId="77777777" w:rsidR="009B5FD0" w:rsidRDefault="009B5FD0" w:rsidP="00DF0AB8"/>
    <w:p w14:paraId="2B8F9EAC" w14:textId="77777777" w:rsidR="009B5FD0" w:rsidRDefault="009B5FD0" w:rsidP="00DF0AB8"/>
    <w:p w14:paraId="5B6AD73C" w14:textId="77777777" w:rsidR="009B5FD0" w:rsidRDefault="009B5FD0" w:rsidP="00DF0AB8">
      <w:proofErr w:type="spellStart"/>
      <w:r>
        <w:t>Chat.controller.ts</w:t>
      </w:r>
      <w:proofErr w:type="spellEnd"/>
    </w:p>
    <w:p w14:paraId="42961220" w14:textId="77777777" w:rsidR="009B5FD0" w:rsidRDefault="009B5FD0" w:rsidP="00DF0AB8"/>
    <w:p w14:paraId="109C7479" w14:textId="77777777" w:rsidR="009B5FD0" w:rsidRDefault="009B5FD0" w:rsidP="00DF0AB8"/>
    <w:p w14:paraId="260A58E4" w14:textId="690AB5BF" w:rsidR="00DF0AB8" w:rsidRDefault="009B5FD0" w:rsidP="00DF0AB8">
      <w:r w:rsidRPr="009B5FD0">
        <w:rPr>
          <w:noProof/>
        </w:rPr>
        <w:lastRenderedPageBreak/>
        <w:drawing>
          <wp:inline distT="0" distB="0" distL="0" distR="0" wp14:anchorId="5AEB51E7" wp14:editId="10B1EBE1">
            <wp:extent cx="5163271" cy="7173326"/>
            <wp:effectExtent l="0" t="0" r="0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EB6588" w14:textId="77777777" w:rsidR="009B5FD0" w:rsidRPr="00DF0AB8" w:rsidRDefault="009B5FD0" w:rsidP="00DF0AB8"/>
    <w:p w14:paraId="374650FB" w14:textId="788E4BA4" w:rsidR="002B4443" w:rsidRDefault="002B4443" w:rsidP="002B4443">
      <w:pPr>
        <w:ind w:firstLine="120"/>
      </w:pPr>
    </w:p>
    <w:p w14:paraId="05F8DE06" w14:textId="376A4101" w:rsidR="002B4443" w:rsidRPr="002B4443" w:rsidRDefault="002B4443" w:rsidP="002B4443">
      <w:pPr>
        <w:ind w:firstLine="120"/>
      </w:pPr>
    </w:p>
    <w:p w14:paraId="024C9F61" w14:textId="37D8D1B5" w:rsidR="002B4443" w:rsidRDefault="009B5FD0" w:rsidP="002B4443">
      <w:pPr>
        <w:ind w:firstLine="120"/>
      </w:pP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클라이언트에게</w:t>
      </w:r>
      <w:r>
        <w:t xml:space="preserve"> </w:t>
      </w:r>
      <w:r>
        <w:rPr>
          <w:rFonts w:hint="eastAsia"/>
        </w:rPr>
        <w:t>글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채팅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클라이언트에게</w:t>
      </w:r>
      <w:r>
        <w:rPr>
          <w:rFonts w:hint="eastAsia"/>
        </w:rPr>
        <w:t xml:space="preserve"> </w:t>
      </w:r>
      <w:r>
        <w:rPr>
          <w:rFonts w:hint="eastAsia"/>
        </w:rPr>
        <w:t>전송합니다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받은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소켓에서</w:t>
      </w:r>
      <w:r>
        <w:rPr>
          <w:rFonts w:hint="eastAsia"/>
        </w:rPr>
        <w:t xml:space="preserve"> </w:t>
      </w:r>
      <w:r>
        <w:rPr>
          <w:rFonts w:hint="eastAsia"/>
        </w:rPr>
        <w:t>받은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채팅이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취하고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13F1ED57" w14:textId="432ADB40" w:rsidR="009B5FD0" w:rsidRDefault="009B5FD0" w:rsidP="002B4443">
      <w:pPr>
        <w:ind w:firstLine="120"/>
      </w:pPr>
    </w:p>
    <w:p w14:paraId="5E2A0C60" w14:textId="0E29AED2" w:rsidR="009B5FD0" w:rsidRDefault="009B5FD0" w:rsidP="002B4443">
      <w:pPr>
        <w:ind w:firstLine="120"/>
      </w:pPr>
    </w:p>
    <w:p w14:paraId="70247000" w14:textId="40E9954E" w:rsidR="009B5FD0" w:rsidRDefault="009B5FD0" w:rsidP="002B4443">
      <w:pPr>
        <w:ind w:firstLine="120"/>
      </w:pPr>
    </w:p>
    <w:p w14:paraId="5C119AFD" w14:textId="2A73CAF5" w:rsidR="009B5FD0" w:rsidRDefault="009B5FD0" w:rsidP="002B4443">
      <w:pPr>
        <w:ind w:firstLine="120"/>
      </w:pPr>
    </w:p>
    <w:p w14:paraId="373DD3D3" w14:textId="59F40FAE" w:rsidR="009B5FD0" w:rsidRDefault="009B5FD0" w:rsidP="002B4443">
      <w:pPr>
        <w:ind w:firstLine="120"/>
      </w:pPr>
    </w:p>
    <w:p w14:paraId="030A71BD" w14:textId="42BA05E0" w:rsidR="009B5FD0" w:rsidRDefault="009B5FD0" w:rsidP="002B4443">
      <w:pPr>
        <w:ind w:firstLine="120"/>
      </w:pPr>
    </w:p>
    <w:p w14:paraId="75802E47" w14:textId="517C4AB6" w:rsidR="009B5FD0" w:rsidRDefault="009B5FD0" w:rsidP="002B4443">
      <w:pPr>
        <w:ind w:firstLine="120"/>
      </w:pPr>
    </w:p>
    <w:p w14:paraId="284AF7C5" w14:textId="5F0FF743" w:rsidR="009B5FD0" w:rsidRDefault="009B5FD0" w:rsidP="002B4443">
      <w:pPr>
        <w:ind w:firstLine="120"/>
      </w:pPr>
    </w:p>
    <w:p w14:paraId="028DB61C" w14:textId="58E858BF" w:rsidR="009B5FD0" w:rsidRDefault="009B5FD0" w:rsidP="002B4443">
      <w:pPr>
        <w:ind w:firstLine="120"/>
      </w:pPr>
      <w:proofErr w:type="spellStart"/>
      <w:r>
        <w:lastRenderedPageBreak/>
        <w:t>Socket.ts</w:t>
      </w:r>
      <w:proofErr w:type="spellEnd"/>
    </w:p>
    <w:p w14:paraId="64A17AF7" w14:textId="21F73EEF" w:rsidR="009B5FD0" w:rsidRDefault="009B5FD0" w:rsidP="002B4443">
      <w:pPr>
        <w:ind w:firstLine="120"/>
      </w:pPr>
    </w:p>
    <w:p w14:paraId="25360B33" w14:textId="5C4213DE" w:rsidR="009B5FD0" w:rsidRDefault="009B5FD0" w:rsidP="002B4443">
      <w:pPr>
        <w:ind w:firstLine="120"/>
      </w:pPr>
    </w:p>
    <w:p w14:paraId="6E0117C4" w14:textId="59220726" w:rsidR="00C879D9" w:rsidRDefault="00C879D9" w:rsidP="002B4443">
      <w:pPr>
        <w:ind w:firstLine="120"/>
      </w:pPr>
      <w:r w:rsidRPr="00C879D9">
        <w:rPr>
          <w:noProof/>
        </w:rPr>
        <w:drawing>
          <wp:inline distT="0" distB="0" distL="0" distR="0" wp14:anchorId="60E3E272" wp14:editId="21732368">
            <wp:extent cx="6677957" cy="4563112"/>
            <wp:effectExtent l="0" t="0" r="8890" b="889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29C1" w14:textId="084388A4" w:rsidR="00C879D9" w:rsidRDefault="00C879D9" w:rsidP="002B4443">
      <w:pPr>
        <w:ind w:firstLine="120"/>
      </w:pPr>
    </w:p>
    <w:p w14:paraId="21DD9F8C" w14:textId="23120E4B" w:rsidR="00C879D9" w:rsidRDefault="00C879D9" w:rsidP="002B4443">
      <w:pPr>
        <w:ind w:firstLine="120"/>
      </w:pP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t>chat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소켓</w:t>
      </w:r>
      <w:r>
        <w:rPr>
          <w:rFonts w:hint="eastAsia"/>
        </w:rPr>
        <w:t xml:space="preserve"> </w:t>
      </w:r>
      <w:r>
        <w:rPr>
          <w:rFonts w:hint="eastAsia"/>
        </w:rPr>
        <w:t>접</w:t>
      </w:r>
      <w:r w:rsidR="00294C48">
        <w:rPr>
          <w:rFonts w:hint="eastAsia"/>
        </w:rPr>
        <w:t>속을</w:t>
      </w:r>
      <w:r w:rsidR="00294C48">
        <w:rPr>
          <w:rFonts w:hint="eastAsia"/>
        </w:rPr>
        <w:t xml:space="preserve"> </w:t>
      </w:r>
      <w:r w:rsidR="00294C48">
        <w:rPr>
          <w:rFonts w:hint="eastAsia"/>
        </w:rPr>
        <w:t>하면</w:t>
      </w:r>
      <w:r w:rsidR="00294C48">
        <w:rPr>
          <w:rFonts w:hint="eastAsia"/>
        </w:rPr>
        <w:t xml:space="preserve"> </w:t>
      </w:r>
      <w:proofErr w:type="spellStart"/>
      <w:r w:rsidR="00294C48">
        <w:rPr>
          <w:rFonts w:hint="eastAsia"/>
        </w:rPr>
        <w:t>r</w:t>
      </w:r>
      <w:r w:rsidR="00294C48">
        <w:t>eceiceMessage</w:t>
      </w:r>
      <w:proofErr w:type="spellEnd"/>
      <w:r w:rsidR="00294C48">
        <w:t xml:space="preserve"> </w:t>
      </w:r>
      <w:r w:rsidR="00294C48">
        <w:rPr>
          <w:rFonts w:hint="eastAsia"/>
        </w:rPr>
        <w:t>이벤트를</w:t>
      </w:r>
      <w:r w:rsidR="00294C48">
        <w:rPr>
          <w:rFonts w:hint="eastAsia"/>
        </w:rPr>
        <w:t xml:space="preserve"> </w:t>
      </w:r>
      <w:r w:rsidR="00294C48">
        <w:rPr>
          <w:rFonts w:hint="eastAsia"/>
        </w:rPr>
        <w:t>실행합니다</w:t>
      </w:r>
      <w:r w:rsidR="00294C48">
        <w:rPr>
          <w:rFonts w:hint="eastAsia"/>
        </w:rPr>
        <w:t>.</w:t>
      </w:r>
      <w:r w:rsidR="00294C48">
        <w:t xml:space="preserve"> </w:t>
      </w:r>
      <w:r w:rsidR="00294C48">
        <w:rPr>
          <w:rFonts w:hint="eastAsia"/>
        </w:rPr>
        <w:t>저</w:t>
      </w:r>
      <w:r w:rsidR="00294C48">
        <w:rPr>
          <w:rFonts w:hint="eastAsia"/>
        </w:rPr>
        <w:t xml:space="preserve"> </w:t>
      </w:r>
      <w:r w:rsidR="00294C48">
        <w:rPr>
          <w:rFonts w:hint="eastAsia"/>
        </w:rPr>
        <w:t>이벤트의</w:t>
      </w:r>
      <w:r w:rsidR="00294C48">
        <w:rPr>
          <w:rFonts w:hint="eastAsia"/>
        </w:rPr>
        <w:t xml:space="preserve"> </w:t>
      </w:r>
      <w:r w:rsidR="00294C48">
        <w:rPr>
          <w:rFonts w:hint="eastAsia"/>
        </w:rPr>
        <w:t>로직은</w:t>
      </w:r>
    </w:p>
    <w:p w14:paraId="06BB24C6" w14:textId="547E6505" w:rsidR="00294C48" w:rsidRDefault="00294C48" w:rsidP="002B4443">
      <w:pPr>
        <w:ind w:firstLine="120"/>
      </w:pPr>
    </w:p>
    <w:p w14:paraId="0FF64749" w14:textId="76198685" w:rsidR="00294C48" w:rsidRDefault="00294C48" w:rsidP="002B4443">
      <w:pPr>
        <w:ind w:firstLine="120"/>
      </w:pPr>
    </w:p>
    <w:p w14:paraId="4C4A95B3" w14:textId="1454F163" w:rsidR="00294C48" w:rsidRDefault="00294C48" w:rsidP="002B4443">
      <w:pPr>
        <w:ind w:firstLine="120"/>
      </w:pPr>
      <w:r w:rsidRPr="00294C48">
        <w:rPr>
          <w:noProof/>
        </w:rPr>
        <w:drawing>
          <wp:inline distT="0" distB="0" distL="0" distR="0" wp14:anchorId="079BD8FD" wp14:editId="296EA24B">
            <wp:extent cx="6847840" cy="1998980"/>
            <wp:effectExtent l="0" t="0" r="0" b="1270"/>
            <wp:docPr id="23" name="그림 23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스크린샷, 화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A26" w14:textId="0906BCB7" w:rsidR="00294C48" w:rsidRDefault="00294C48" w:rsidP="002B4443">
      <w:pPr>
        <w:ind w:firstLine="120"/>
      </w:pPr>
    </w:p>
    <w:p w14:paraId="628261D7" w14:textId="116D2091" w:rsidR="00294C48" w:rsidRDefault="00294C48" w:rsidP="00294C48">
      <w:r>
        <w:rPr>
          <w:rFonts w:hint="eastAsia"/>
        </w:rPr>
        <w:t xml:space="preserve"> </w:t>
      </w:r>
    </w:p>
    <w:p w14:paraId="228715A5" w14:textId="69B34F79" w:rsidR="00294C48" w:rsidRDefault="00294C48" w:rsidP="00294C48"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소켓에서</w:t>
      </w:r>
      <w:r>
        <w:rPr>
          <w:rFonts w:hint="eastAsia"/>
        </w:rPr>
        <w:t xml:space="preserve"> </w:t>
      </w:r>
      <w:r>
        <w:rPr>
          <w:rFonts w:hint="eastAsia"/>
        </w:rPr>
        <w:t>메시지가</w:t>
      </w:r>
      <w:r>
        <w:rPr>
          <w:rFonts w:hint="eastAsia"/>
        </w:rPr>
        <w:t xml:space="preserve"> </w:t>
      </w:r>
      <w:r>
        <w:rPr>
          <w:rFonts w:hint="eastAsia"/>
        </w:rPr>
        <w:t>생성되면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클라이언트에게</w:t>
      </w:r>
      <w:r>
        <w:rPr>
          <w:rFonts w:hint="eastAsia"/>
        </w:rPr>
        <w:t xml:space="preserve"> </w:t>
      </w:r>
      <w:r>
        <w:rPr>
          <w:rFonts w:hint="eastAsia"/>
        </w:rPr>
        <w:t>전송합니다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그럼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전송한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클라이언트에서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띄워줍니다</w:t>
      </w:r>
      <w:r>
        <w:rPr>
          <w:rFonts w:hint="eastAsia"/>
        </w:rPr>
        <w:t>.</w:t>
      </w:r>
    </w:p>
    <w:p w14:paraId="1EFCB1CC" w14:textId="5F3D949B" w:rsidR="000D59A5" w:rsidRDefault="000D59A5" w:rsidP="00294C48"/>
    <w:p w14:paraId="587AF2AC" w14:textId="7FBC8DB1" w:rsidR="000D59A5" w:rsidRDefault="000D59A5" w:rsidP="00294C48"/>
    <w:p w14:paraId="7F94BE00" w14:textId="1957C6D4" w:rsidR="000D59A5" w:rsidRDefault="000D59A5" w:rsidP="00294C48"/>
    <w:p w14:paraId="577374BA" w14:textId="5F82BCEF" w:rsidR="000D59A5" w:rsidRDefault="000D59A5" w:rsidP="00294C48">
      <w:r>
        <w:rPr>
          <w:rFonts w:hint="eastAsia"/>
        </w:rPr>
        <w:t>이부분에서</w:t>
      </w:r>
      <w:r>
        <w:rPr>
          <w:rFonts w:hint="eastAsia"/>
        </w:rPr>
        <w:t xml:space="preserve"> </w:t>
      </w:r>
      <w:r>
        <w:rPr>
          <w:rFonts w:hint="eastAsia"/>
        </w:rPr>
        <w:t>소켓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클라이언트와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났었는데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오류로</w:t>
      </w:r>
      <w:r>
        <w:rPr>
          <w:rFonts w:hint="eastAsia"/>
        </w:rPr>
        <w:t xml:space="preserve"> </w:t>
      </w:r>
      <w:r>
        <w:rPr>
          <w:rFonts w:hint="eastAsia"/>
        </w:rPr>
        <w:t>보내는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명이</w:t>
      </w:r>
      <w:r>
        <w:rPr>
          <w:rFonts w:hint="eastAsia"/>
        </w:rPr>
        <w:t xml:space="preserve"> </w:t>
      </w:r>
      <w:r>
        <w:rPr>
          <w:rFonts w:hint="eastAsia"/>
        </w:rPr>
        <w:t>자꾸</w:t>
      </w:r>
      <w:r>
        <w:rPr>
          <w:rFonts w:hint="eastAsia"/>
        </w:rPr>
        <w:t xml:space="preserve"> </w:t>
      </w:r>
      <w:r>
        <w:t xml:space="preserve">undefined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나서</w:t>
      </w:r>
      <w:r>
        <w:rPr>
          <w:rFonts w:hint="eastAsia"/>
        </w:rPr>
        <w:t xml:space="preserve"> </w:t>
      </w:r>
      <w:r>
        <w:rPr>
          <w:rFonts w:hint="eastAsia"/>
        </w:rPr>
        <w:t>형식</w:t>
      </w:r>
      <w:r>
        <w:rPr>
          <w:rFonts w:hint="eastAsia"/>
        </w:rPr>
        <w:t xml:space="preserve"> </w:t>
      </w:r>
      <w:r>
        <w:rPr>
          <w:rFonts w:hint="eastAsia"/>
        </w:rPr>
        <w:t>바꾸고</w:t>
      </w:r>
      <w:r>
        <w:rPr>
          <w:rFonts w:hint="eastAsia"/>
        </w:rPr>
        <w:t xml:space="preserve"> </w:t>
      </w:r>
      <w:r>
        <w:rPr>
          <w:rFonts w:hint="eastAsia"/>
        </w:rPr>
        <w:t>나서</w:t>
      </w:r>
      <w:r>
        <w:rPr>
          <w:rFonts w:hint="eastAsia"/>
        </w:rPr>
        <w:t xml:space="preserve"> </w:t>
      </w:r>
      <w:r>
        <w:rPr>
          <w:rFonts w:hint="eastAsia"/>
        </w:rPr>
        <w:t>해결했습니다</w:t>
      </w:r>
      <w:r>
        <w:rPr>
          <w:rFonts w:hint="eastAsia"/>
        </w:rPr>
        <w:t>.</w:t>
      </w:r>
    </w:p>
    <w:p w14:paraId="03BBCB9D" w14:textId="567EE907" w:rsidR="000D59A5" w:rsidRDefault="000D59A5" w:rsidP="00294C48"/>
    <w:p w14:paraId="5DBE84B6" w14:textId="09CBFC98" w:rsidR="000D59A5" w:rsidRDefault="005A6EE5" w:rsidP="005A6EE5">
      <w:pPr>
        <w:pStyle w:val="2"/>
        <w:numPr>
          <w:ilvl w:val="0"/>
          <w:numId w:val="5"/>
        </w:numPr>
        <w:jc w:val="left"/>
      </w:pPr>
      <w:r>
        <w:rPr>
          <w:rFonts w:hint="eastAsia"/>
        </w:rPr>
        <w:t>세션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71A5FD1A" w14:textId="07EBBCE5" w:rsidR="005A6EE5" w:rsidRDefault="005A6EE5" w:rsidP="005A6EE5"/>
    <w:p w14:paraId="79BA46C6" w14:textId="7A3A12DC" w:rsidR="005A6EE5" w:rsidRDefault="005A6EE5" w:rsidP="005A6EE5"/>
    <w:p w14:paraId="20F288B8" w14:textId="1373CBFE" w:rsidR="005A6EE5" w:rsidRDefault="005A6EE5" w:rsidP="005A6EE5"/>
    <w:p w14:paraId="7C357A42" w14:textId="2EFC4247" w:rsidR="005A6EE5" w:rsidRDefault="005A6EE5" w:rsidP="005A6EE5"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s</w:t>
      </w:r>
      <w:r>
        <w:t xml:space="preserve">ession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구현하기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</w:t>
      </w:r>
      <w:r>
        <w:t>w</w:t>
      </w:r>
      <w:r>
        <w:rPr>
          <w:rFonts w:hint="eastAsia"/>
        </w:rPr>
        <w:t>t</w:t>
      </w:r>
      <w:proofErr w:type="spellEnd"/>
      <w: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</w:p>
    <w:p w14:paraId="1E87704B" w14:textId="4CEBA032" w:rsidR="005A6EE5" w:rsidRDefault="005A6EE5" w:rsidP="005A6EE5"/>
    <w:p w14:paraId="066D8BCA" w14:textId="33986DE5" w:rsidR="005A6EE5" w:rsidRDefault="005A6EE5" w:rsidP="005A6EE5"/>
    <w:p w14:paraId="79BCB5CA" w14:textId="4C70EFBF" w:rsidR="005A6EE5" w:rsidRDefault="005A6EE5" w:rsidP="005A6EE5">
      <w:r w:rsidRPr="005A6EE5">
        <w:rPr>
          <w:noProof/>
        </w:rPr>
        <w:drawing>
          <wp:inline distT="0" distB="0" distL="0" distR="0" wp14:anchorId="7DC73AF3" wp14:editId="21B589B7">
            <wp:extent cx="6847840" cy="657860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A0E" w14:textId="56E7C27E" w:rsidR="005A6EE5" w:rsidRDefault="005A6EE5" w:rsidP="005A6EE5"/>
    <w:p w14:paraId="141D3996" w14:textId="3AA7BD65" w:rsidR="005A6EE5" w:rsidRDefault="005A6EE5" w:rsidP="005A6EE5"/>
    <w:p w14:paraId="50199CC3" w14:textId="5D9C1036" w:rsidR="005A6EE5" w:rsidRDefault="005A6EE5" w:rsidP="005A6EE5"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proofErr w:type="spellStart"/>
      <w:r>
        <w:t>jwt</w:t>
      </w:r>
      <w:proofErr w:type="spellEnd"/>
      <w:r>
        <w:t xml:space="preserve"> </w:t>
      </w:r>
      <w:r>
        <w:rPr>
          <w:rFonts w:hint="eastAsia"/>
        </w:rPr>
        <w:t>토큰을</w:t>
      </w:r>
      <w:r>
        <w:rPr>
          <w:rFonts w:hint="eastAsia"/>
        </w:rPr>
        <w:t xml:space="preserve"> </w:t>
      </w:r>
      <w:r>
        <w:rPr>
          <w:rFonts w:hint="eastAsia"/>
        </w:rPr>
        <w:t>발행하고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토큰을</w:t>
      </w:r>
      <w:r>
        <w:rPr>
          <w:rFonts w:hint="eastAsia"/>
        </w:rPr>
        <w:t xml:space="preserve"> </w:t>
      </w:r>
      <w:r>
        <w:rPr>
          <w:rFonts w:hint="eastAsia"/>
        </w:rPr>
        <w:t>검증하는</w:t>
      </w:r>
      <w:r>
        <w:rPr>
          <w:rFonts w:hint="eastAsia"/>
        </w:rPr>
        <w:t xml:space="preserve"> </w:t>
      </w:r>
      <w:r>
        <w:rPr>
          <w:rFonts w:hint="eastAsia"/>
        </w:rPr>
        <w:t>미들웨어를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경로에</w:t>
      </w:r>
      <w:r>
        <w:rPr>
          <w:rFonts w:hint="eastAsia"/>
        </w:rPr>
        <w:t xml:space="preserve"> </w:t>
      </w:r>
      <w:r>
        <w:rPr>
          <w:rFonts w:hint="eastAsia"/>
        </w:rPr>
        <w:t>적용하였습니다</w:t>
      </w:r>
      <w:r>
        <w:rPr>
          <w:rFonts w:hint="eastAsia"/>
        </w:rPr>
        <w:t>.</w:t>
      </w:r>
    </w:p>
    <w:p w14:paraId="4726BF5C" w14:textId="3487FACC" w:rsidR="005A6EE5" w:rsidRDefault="005A6EE5" w:rsidP="005A6EE5"/>
    <w:p w14:paraId="5FAD3DCC" w14:textId="402375B3" w:rsidR="005A6EE5" w:rsidRDefault="005A6EE5" w:rsidP="005A6EE5">
      <w:r w:rsidRPr="005A6EE5">
        <w:rPr>
          <w:noProof/>
        </w:rPr>
        <w:drawing>
          <wp:inline distT="0" distB="0" distL="0" distR="0" wp14:anchorId="6839B777" wp14:editId="04B8C9D4">
            <wp:extent cx="6847840" cy="3462020"/>
            <wp:effectExtent l="0" t="0" r="0" b="508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29E6" w14:textId="2FBF162D" w:rsidR="005A6EE5" w:rsidRDefault="005A6EE5" w:rsidP="005A6EE5"/>
    <w:p w14:paraId="50C289F9" w14:textId="5233F630" w:rsidR="005A6EE5" w:rsidRDefault="005A6EE5" w:rsidP="005A6EE5"/>
    <w:p w14:paraId="2E787C62" w14:textId="11D7626A" w:rsidR="005A6EE5" w:rsidRDefault="005A6EE5" w:rsidP="005A6EE5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코드에서</w:t>
      </w:r>
      <w:r>
        <w:rPr>
          <w:rFonts w:hint="eastAsia"/>
        </w:rP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토큰을</w:t>
      </w:r>
      <w:r>
        <w:rPr>
          <w:rFonts w:hint="eastAsia"/>
        </w:rPr>
        <w:t xml:space="preserve"> </w:t>
      </w:r>
      <w:r>
        <w:rPr>
          <w:rFonts w:hint="eastAsia"/>
        </w:rPr>
        <w:t>인증해야만이</w:t>
      </w:r>
      <w:r>
        <w:rPr>
          <w:rFonts w:hint="eastAsia"/>
        </w:rPr>
        <w:t xml:space="preserve"> </w:t>
      </w:r>
      <w:r>
        <w:rPr>
          <w:rFonts w:hint="eastAsia"/>
        </w:rPr>
        <w:t>로그인과</w:t>
      </w:r>
      <w:r>
        <w:rPr>
          <w:rFonts w:hint="eastAsia"/>
        </w:rP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구현하였습니다</w:t>
      </w:r>
      <w:r>
        <w:rPr>
          <w:rFonts w:hint="eastAsia"/>
        </w:rPr>
        <w:t>.</w:t>
      </w:r>
      <w:r>
        <w:t xml:space="preserve"> </w:t>
      </w:r>
    </w:p>
    <w:p w14:paraId="0EE73681" w14:textId="5722BCF7" w:rsidR="005A6EE5" w:rsidRDefault="005A6EE5" w:rsidP="005A6EE5"/>
    <w:p w14:paraId="6AB84238" w14:textId="39D14D2A" w:rsidR="005A6EE5" w:rsidRDefault="005A6EE5" w:rsidP="005A6EE5"/>
    <w:p w14:paraId="2D8A1089" w14:textId="24A92E2A" w:rsidR="005A6EE5" w:rsidRDefault="005A6EE5" w:rsidP="005A6EE5"/>
    <w:p w14:paraId="095CC54C" w14:textId="4709A563" w:rsidR="005A6EE5" w:rsidRDefault="005A6EE5" w:rsidP="005A6EE5"/>
    <w:p w14:paraId="581AAA52" w14:textId="1204E016" w:rsidR="005A6EE5" w:rsidRDefault="005A6EE5" w:rsidP="005A6EE5"/>
    <w:p w14:paraId="60156CBB" w14:textId="30F91960" w:rsidR="005A6EE5" w:rsidRDefault="005A6EE5" w:rsidP="005A6EE5"/>
    <w:p w14:paraId="5F4F50BD" w14:textId="00D94CD6" w:rsidR="005A6EE5" w:rsidRDefault="005A6EE5" w:rsidP="005A6EE5"/>
    <w:p w14:paraId="2B656FFB" w14:textId="6D85B98A" w:rsidR="005A6EE5" w:rsidRDefault="005A6EE5" w:rsidP="005A6EE5"/>
    <w:p w14:paraId="3E2BC1CE" w14:textId="2FB6D5D3" w:rsidR="005A6EE5" w:rsidRDefault="005A6EE5" w:rsidP="005A6EE5"/>
    <w:p w14:paraId="1435DF44" w14:textId="71C2DE7C" w:rsidR="005A6EE5" w:rsidRDefault="005A6EE5" w:rsidP="005A6EE5"/>
    <w:p w14:paraId="5BDE3062" w14:textId="75F30AD2" w:rsidR="005A6EE5" w:rsidRDefault="005A6EE5" w:rsidP="005A6EE5"/>
    <w:p w14:paraId="07F317B9" w14:textId="13E1CA62" w:rsidR="005A6EE5" w:rsidRDefault="005A6EE5" w:rsidP="005A6EE5"/>
    <w:p w14:paraId="581DD197" w14:textId="0AFE6C58" w:rsidR="005A6EE5" w:rsidRDefault="005A6EE5" w:rsidP="005A6EE5"/>
    <w:p w14:paraId="5D8F2151" w14:textId="56FE06DA" w:rsidR="005A6EE5" w:rsidRDefault="005A6EE5" w:rsidP="005A6EE5"/>
    <w:p w14:paraId="6A59BEA5" w14:textId="0FF3BDE6" w:rsidR="005A6EE5" w:rsidRDefault="005A6EE5" w:rsidP="005A6EE5"/>
    <w:p w14:paraId="14C8E0FF" w14:textId="796C5234" w:rsidR="005A6EE5" w:rsidRDefault="005A6EE5" w:rsidP="005A6EE5"/>
    <w:p w14:paraId="2E497D35" w14:textId="5F3428D7" w:rsidR="005A6EE5" w:rsidRDefault="005A6EE5" w:rsidP="005A6EE5">
      <w:pPr>
        <w:pStyle w:val="2"/>
        <w:numPr>
          <w:ilvl w:val="0"/>
          <w:numId w:val="5"/>
        </w:numPr>
      </w:pP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6F0F9E36" w14:textId="45358337" w:rsidR="005A6EE5" w:rsidRDefault="005A6EE5" w:rsidP="005A6EE5"/>
    <w:p w14:paraId="30F7A9BA" w14:textId="3F7944F0" w:rsidR="005A6EE5" w:rsidRDefault="005A6EE5" w:rsidP="005A6EE5">
      <w:r w:rsidRPr="005A6EE5">
        <w:rPr>
          <w:noProof/>
        </w:rPr>
        <w:drawing>
          <wp:inline distT="0" distB="0" distL="0" distR="0" wp14:anchorId="0BAEC604" wp14:editId="75119B21">
            <wp:extent cx="6847840" cy="135763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8015" w14:textId="537C77C0" w:rsidR="005A6EE5" w:rsidRDefault="005A6EE5" w:rsidP="005A6EE5"/>
    <w:p w14:paraId="65CF0FA4" w14:textId="624A6EF0" w:rsidR="005A6EE5" w:rsidRDefault="005A6EE5" w:rsidP="005A6EE5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분리하고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저장하도록</w:t>
      </w:r>
      <w:r>
        <w:rPr>
          <w:rFonts w:hint="eastAsia"/>
        </w:rPr>
        <w:t xml:space="preserve"> </w:t>
      </w:r>
      <w:r>
        <w:rPr>
          <w:rFonts w:hint="eastAsia"/>
        </w:rPr>
        <w:t>설정하였습니다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저</w:t>
      </w:r>
      <w:r>
        <w:rPr>
          <w:rFonts w:hint="eastAsia"/>
        </w:rPr>
        <w:t xml:space="preserve"> </w:t>
      </w:r>
      <w:r>
        <w:rPr>
          <w:rFonts w:hint="eastAsia"/>
        </w:rPr>
        <w:t>상대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로그가</w:t>
      </w:r>
      <w:r>
        <w:rPr>
          <w:rFonts w:hint="eastAsia"/>
        </w:rPr>
        <w:t xml:space="preserve"> </w:t>
      </w:r>
      <w:r>
        <w:rPr>
          <w:rFonts w:hint="eastAsia"/>
        </w:rPr>
        <w:t>저장됩니다</w:t>
      </w:r>
      <w:r>
        <w:rPr>
          <w:rFonts w:hint="eastAsia"/>
        </w:rPr>
        <w:t>.</w:t>
      </w:r>
    </w:p>
    <w:p w14:paraId="5C8EE48C" w14:textId="70E2B642" w:rsidR="005A6EE5" w:rsidRDefault="005A6EE5" w:rsidP="005A6EE5"/>
    <w:p w14:paraId="4476F54B" w14:textId="22AD06B4" w:rsidR="005A6EE5" w:rsidRDefault="005A6EE5" w:rsidP="005A6EE5"/>
    <w:p w14:paraId="62E6F3AA" w14:textId="511EBD83" w:rsidR="005A6EE5" w:rsidRDefault="005A6EE5" w:rsidP="005A6EE5"/>
    <w:p w14:paraId="131A4CF1" w14:textId="7306866D" w:rsidR="002C1BC1" w:rsidRDefault="002C1BC1" w:rsidP="005A6EE5"/>
    <w:p w14:paraId="5C5FEB5F" w14:textId="66D58B61" w:rsidR="002C1BC1" w:rsidRDefault="002C1BC1" w:rsidP="005A6EE5"/>
    <w:p w14:paraId="2950E959" w14:textId="2014BE65" w:rsidR="002C1BC1" w:rsidRDefault="002C1BC1" w:rsidP="005A6EE5"/>
    <w:p w14:paraId="56D8F1F8" w14:textId="5BC7A9A8" w:rsidR="002C1BC1" w:rsidRDefault="002C1BC1" w:rsidP="005A6EE5"/>
    <w:p w14:paraId="15C487D2" w14:textId="2F9B4B72" w:rsidR="002C1BC1" w:rsidRDefault="002C1BC1" w:rsidP="005A6EE5"/>
    <w:p w14:paraId="73AA2B2E" w14:textId="62476A96" w:rsidR="002C1BC1" w:rsidRDefault="002C1BC1" w:rsidP="005A6EE5"/>
    <w:p w14:paraId="68D0E577" w14:textId="41809ECE" w:rsidR="002C1BC1" w:rsidRDefault="002C1BC1" w:rsidP="002C1BC1">
      <w:pPr>
        <w:pStyle w:val="1"/>
      </w:pPr>
      <w:r>
        <w:rPr>
          <w:rFonts w:hint="eastAsia"/>
        </w:rPr>
        <w:t>프론트</w:t>
      </w:r>
      <w:r>
        <w:rPr>
          <w:rFonts w:hint="eastAsia"/>
        </w:rPr>
        <w:t xml:space="preserve"> </w:t>
      </w:r>
      <w:r>
        <w:rPr>
          <w:rFonts w:hint="eastAsia"/>
        </w:rPr>
        <w:t>엔드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7E591F92" w14:textId="3C1D22F8" w:rsidR="002C1BC1" w:rsidRDefault="002C1BC1" w:rsidP="002C1BC1"/>
    <w:p w14:paraId="44D3528B" w14:textId="7A127F26" w:rsidR="002C1BC1" w:rsidRDefault="002C1BC1" w:rsidP="002C1BC1"/>
    <w:p w14:paraId="32A4E126" w14:textId="15E64153" w:rsidR="002C1BC1" w:rsidRDefault="002C1BC1" w:rsidP="002C1BC1">
      <w:pPr>
        <w:pStyle w:val="1"/>
      </w:pPr>
    </w:p>
    <w:p w14:paraId="3D64C7E6" w14:textId="5E55859D" w:rsidR="002C1BC1" w:rsidRDefault="002C1BC1" w:rsidP="002C1BC1"/>
    <w:p w14:paraId="11F3C7AE" w14:textId="0FFA5D41" w:rsidR="002C1BC1" w:rsidRDefault="002C1BC1" w:rsidP="002C1BC1">
      <w:r>
        <w:rPr>
          <w:rFonts w:hint="eastAsia"/>
        </w:rPr>
        <w:t>프론트</w:t>
      </w:r>
      <w:r>
        <w:rPr>
          <w:rFonts w:hint="eastAsia"/>
        </w:rPr>
        <w:t xml:space="preserve"> </w:t>
      </w:r>
      <w:r>
        <w:rPr>
          <w:rFonts w:hint="eastAsia"/>
        </w:rPr>
        <w:t>엔드는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앵귤러</w:t>
      </w:r>
      <w:proofErr w:type="spellEnd"/>
      <w:r>
        <w:t>7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만들었습니다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서버와의</w:t>
      </w:r>
      <w:r>
        <w:rPr>
          <w:rFonts w:hint="eastAsia"/>
        </w:rPr>
        <w:t xml:space="preserve"> </w:t>
      </w:r>
      <w:r>
        <w:rPr>
          <w:rFonts w:hint="eastAsia"/>
        </w:rPr>
        <w:t>연결은</w:t>
      </w:r>
      <w:r>
        <w:rPr>
          <w:rFonts w:hint="eastAsia"/>
        </w:rPr>
        <w:t xml:space="preserve"> </w:t>
      </w:r>
      <w:proofErr w:type="spellStart"/>
      <w:r>
        <w:t>axios</w:t>
      </w:r>
      <w:proofErr w:type="spellEnd"/>
      <w: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외에는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시나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비밀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proofErr w:type="spellStart"/>
      <w:r>
        <w:t>CrytoJ</w:t>
      </w:r>
      <w:r>
        <w:rPr>
          <w:rFonts w:hint="eastAsia"/>
        </w:rPr>
        <w:t>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암호화한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전송하였습니다</w:t>
      </w:r>
      <w:r>
        <w:rPr>
          <w:rFonts w:hint="eastAsia"/>
        </w:rPr>
        <w:t>.</w:t>
      </w:r>
      <w:r>
        <w:t xml:space="preserve"> </w:t>
      </w:r>
    </w:p>
    <w:p w14:paraId="12D8499A" w14:textId="0E8C5B43" w:rsidR="002C1BC1" w:rsidRDefault="002C1BC1" w:rsidP="002C1BC1"/>
    <w:p w14:paraId="3995C34D" w14:textId="509859A9" w:rsidR="002C1BC1" w:rsidRDefault="002C1BC1" w:rsidP="002C1BC1">
      <w:r w:rsidRPr="002C1BC1">
        <w:rPr>
          <w:noProof/>
        </w:rPr>
        <w:drawing>
          <wp:inline distT="0" distB="0" distL="0" distR="0" wp14:anchorId="3D1D87DB" wp14:editId="77B407B3">
            <wp:extent cx="6847840" cy="3028315"/>
            <wp:effectExtent l="0" t="0" r="0" b="63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724" w14:textId="494B9C9C" w:rsidR="002C1BC1" w:rsidRDefault="002C1BC1" w:rsidP="002C1BC1"/>
    <w:p w14:paraId="74C3E250" w14:textId="19CE0882" w:rsidR="002C1BC1" w:rsidRDefault="002C1BC1" w:rsidP="002C1BC1"/>
    <w:p w14:paraId="10291701" w14:textId="613F0D32" w:rsidR="002C1BC1" w:rsidRDefault="002C1BC1" w:rsidP="002C1BC1"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앵귤러에서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웹팩을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수정이나</w:t>
      </w:r>
      <w:r>
        <w:rPr>
          <w:rFonts w:hint="eastAsia"/>
        </w:rPr>
        <w:t xml:space="preserve"> </w:t>
      </w:r>
      <w:r>
        <w:rPr>
          <w:rFonts w:hint="eastAsia"/>
        </w:rPr>
        <w:t>빌드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해주었습니다</w:t>
      </w:r>
      <w:r>
        <w:rPr>
          <w:rFonts w:hint="eastAsia"/>
        </w:rPr>
        <w:t>.</w:t>
      </w:r>
    </w:p>
    <w:p w14:paraId="4AEA1486" w14:textId="11223EF6" w:rsidR="002C1BC1" w:rsidRDefault="002C1BC1" w:rsidP="002C1BC1"/>
    <w:p w14:paraId="69D61485" w14:textId="010C0FBD" w:rsidR="002C1BC1" w:rsidRDefault="002C1BC1" w:rsidP="002C1BC1">
      <w:r w:rsidRPr="002C1BC1">
        <w:rPr>
          <w:noProof/>
        </w:rPr>
        <w:drawing>
          <wp:inline distT="0" distB="0" distL="0" distR="0" wp14:anchorId="56E1F968" wp14:editId="3629EA3E">
            <wp:extent cx="4658375" cy="1419423"/>
            <wp:effectExtent l="0" t="0" r="8890" b="952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7683" w14:textId="7A0369E9" w:rsidR="002C1BC1" w:rsidRDefault="002C1BC1" w:rsidP="002C1BC1"/>
    <w:p w14:paraId="700311A4" w14:textId="3008B000" w:rsidR="002C1BC1" w:rsidRDefault="002C1BC1" w:rsidP="002C1BC1">
      <w:r w:rsidRPr="002C1BC1">
        <w:rPr>
          <w:noProof/>
        </w:rPr>
        <w:drawing>
          <wp:inline distT="0" distB="0" distL="0" distR="0" wp14:anchorId="676285D1" wp14:editId="49B496C4">
            <wp:extent cx="1066949" cy="1781424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ED3" w14:textId="462981CA" w:rsidR="002C1BC1" w:rsidRDefault="002C1BC1" w:rsidP="002C1BC1"/>
    <w:p w14:paraId="4164F3C1" w14:textId="58E816FE" w:rsidR="002C1BC1" w:rsidRDefault="002C1BC1" w:rsidP="002C1BC1"/>
    <w:p w14:paraId="5AC6ECFB" w14:textId="1669A1AC" w:rsidR="002C1BC1" w:rsidRDefault="002C1BC1" w:rsidP="002C1BC1"/>
    <w:p w14:paraId="6D6BFF46" w14:textId="632D1EAF" w:rsidR="005C3DAB" w:rsidRDefault="005C3DAB" w:rsidP="002C1BC1"/>
    <w:p w14:paraId="54FEFBF6" w14:textId="5514E4C8" w:rsidR="005C3DAB" w:rsidRDefault="005C3DAB" w:rsidP="002C1BC1"/>
    <w:p w14:paraId="1D99B363" w14:textId="2C839191" w:rsidR="005C3DAB" w:rsidRDefault="005C3DAB" w:rsidP="002C1BC1"/>
    <w:p w14:paraId="4E742EC8" w14:textId="5A3396F5" w:rsidR="005C3DAB" w:rsidRDefault="005C3DAB" w:rsidP="002C1BC1"/>
    <w:p w14:paraId="083308DA" w14:textId="28E7507D" w:rsidR="005C3DAB" w:rsidRDefault="005C3DAB" w:rsidP="002C1BC1"/>
    <w:p w14:paraId="4D079537" w14:textId="36F43599" w:rsidR="005C3DAB" w:rsidRDefault="005C3DAB" w:rsidP="002C1BC1"/>
    <w:p w14:paraId="51B90785" w14:textId="1419EEC2" w:rsidR="005C3DAB" w:rsidRDefault="00251A28" w:rsidP="00251A28">
      <w:pPr>
        <w:pStyle w:val="1"/>
      </w:pP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</w:p>
    <w:p w14:paraId="41E94146" w14:textId="2C79E822" w:rsidR="00251A28" w:rsidRDefault="00251A28" w:rsidP="00251A28"/>
    <w:p w14:paraId="5BCB21B0" w14:textId="38048733" w:rsidR="00251A28" w:rsidRDefault="00251A28" w:rsidP="00251A28">
      <w:pPr>
        <w:pStyle w:val="1"/>
      </w:pPr>
    </w:p>
    <w:p w14:paraId="20C37C42" w14:textId="0B5DBD5F" w:rsidR="00251A28" w:rsidRPr="00251A28" w:rsidRDefault="00251A28" w:rsidP="00251A28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개요</w:t>
      </w:r>
    </w:p>
    <w:p w14:paraId="549AEEFB" w14:textId="5E661F19" w:rsidR="005C3DAB" w:rsidRDefault="005C3DAB" w:rsidP="002C1BC1"/>
    <w:p w14:paraId="0EC3DE06" w14:textId="614E50CA" w:rsidR="00251A28" w:rsidRDefault="00251A28" w:rsidP="002C1BC1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보안의</w:t>
      </w:r>
      <w:r>
        <w:rPr>
          <w:rFonts w:hint="eastAsia"/>
        </w:rPr>
        <w:t xml:space="preserve"> </w:t>
      </w:r>
      <w:r>
        <w:rPr>
          <w:rFonts w:hint="eastAsia"/>
        </w:rPr>
        <w:t>취약점은</w:t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rPr>
          <w:rFonts w:hint="eastAsia"/>
        </w:rPr>
        <w:t>제어와</w:t>
      </w:r>
      <w:r>
        <w:rPr>
          <w:rFonts w:hint="eastAsia"/>
        </w:rPr>
        <w:t xml:space="preserve"> </w:t>
      </w:r>
      <w:r>
        <w:rPr>
          <w:rFonts w:hint="eastAsia"/>
        </w:rPr>
        <w:t>필터링에</w:t>
      </w:r>
      <w:r>
        <w:rPr>
          <w:rFonts w:hint="eastAsia"/>
        </w:rPr>
        <w:t xml:space="preserve"> </w:t>
      </w:r>
      <w:r>
        <w:rPr>
          <w:rFonts w:hint="eastAsia"/>
        </w:rPr>
        <w:t>발생합니다</w:t>
      </w:r>
      <w:r>
        <w:rPr>
          <w:rFonts w:hint="eastAsia"/>
        </w:rPr>
        <w:t>.</w:t>
      </w:r>
      <w:r>
        <w:t xml:space="preserve"> OWASP 2021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</w:p>
    <w:p w14:paraId="147E2D6D" w14:textId="7BC8F7F6" w:rsidR="00251A28" w:rsidRDefault="00251A28" w:rsidP="002C1BC1">
      <w:r>
        <w:t>A1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취약점이고</w:t>
      </w:r>
      <w:r>
        <w:rPr>
          <w:rFonts w:hint="eastAsia"/>
        </w:rPr>
        <w:t xml:space="preserve"> A</w:t>
      </w:r>
      <w:r>
        <w:t>2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암호화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t>, A3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인젝션입니다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순위에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들도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설계나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설정오류입니다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e</w:t>
      </w:r>
      <w:r>
        <w:t>xpress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모듈들을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이원화하여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</w:t>
      </w:r>
      <w:r>
        <w:t>pi</w:t>
      </w:r>
      <w:proofErr w:type="spellEnd"/>
      <w: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분리해두었습니다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그렇기에</w:t>
      </w:r>
      <w:r>
        <w:rPr>
          <w:rFonts w:hint="eastAsia"/>
        </w:rPr>
        <w:t xml:space="preserve"> </w:t>
      </w:r>
      <w:r>
        <w:rPr>
          <w:rFonts w:hint="eastAsia"/>
        </w:rPr>
        <w:t>서버마다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해두었습니다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문서에서</w:t>
      </w:r>
      <w:r>
        <w:rPr>
          <w:rFonts w:hint="eastAsia"/>
        </w:rP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취약점을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하겠습니다</w:t>
      </w:r>
      <w:r>
        <w:rPr>
          <w:rFonts w:hint="eastAsia"/>
        </w:rPr>
        <w:t>.</w:t>
      </w:r>
    </w:p>
    <w:p w14:paraId="67DD98CB" w14:textId="3B3B8A79" w:rsidR="00251A28" w:rsidRDefault="00251A28" w:rsidP="002C1BC1"/>
    <w:p w14:paraId="763C1EEB" w14:textId="7B7B0AD7" w:rsidR="00251A28" w:rsidRDefault="00251A28" w:rsidP="002C1BC1"/>
    <w:p w14:paraId="3A5BC27B" w14:textId="0926B367" w:rsidR="00251A28" w:rsidRDefault="00251A28" w:rsidP="00251A28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소프트웨어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은닉</w:t>
      </w:r>
    </w:p>
    <w:p w14:paraId="2CBD2DCB" w14:textId="70928123" w:rsidR="00251A28" w:rsidRDefault="00251A28" w:rsidP="00251A28"/>
    <w:p w14:paraId="3F7104FD" w14:textId="017D0890" w:rsidR="00251A28" w:rsidRDefault="00251A28" w:rsidP="00251A28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제가</w:t>
      </w:r>
      <w: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t xml:space="preserve">nginx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버전을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버전에</w:t>
      </w:r>
      <w:r>
        <w:rPr>
          <w:rFonts w:hint="eastAsia"/>
        </w:rPr>
        <w:t xml:space="preserve"> </w:t>
      </w:r>
      <w:r>
        <w:rPr>
          <w:rFonts w:hint="eastAsia"/>
        </w:rPr>
        <w:t>취약점이</w:t>
      </w:r>
      <w:r>
        <w:rPr>
          <w:rFonts w:hint="eastAsia"/>
        </w:rPr>
        <w:t xml:space="preserve"> </w:t>
      </w:r>
      <w:r>
        <w:rPr>
          <w:rFonts w:hint="eastAsia"/>
        </w:rPr>
        <w:t>해커에게</w:t>
      </w:r>
      <w:r>
        <w:rPr>
          <w:rFonts w:hint="eastAsia"/>
        </w:rPr>
        <w:t xml:space="preserve"> </w:t>
      </w:r>
      <w:r>
        <w:rPr>
          <w:rFonts w:hint="eastAsia"/>
        </w:rPr>
        <w:t>알려지면</w:t>
      </w:r>
      <w:r>
        <w:rPr>
          <w:rFonts w:hint="eastAsia"/>
        </w:rPr>
        <w:t xml:space="preserve"> </w:t>
      </w:r>
      <w:r>
        <w:rPr>
          <w:rFonts w:hint="eastAsia"/>
        </w:rPr>
        <w:t>서버는</w:t>
      </w:r>
      <w:r>
        <w:rPr>
          <w:rFonts w:hint="eastAsia"/>
        </w:rPr>
        <w:t xml:space="preserve"> </w:t>
      </w:r>
      <w:r>
        <w:rPr>
          <w:rFonts w:hint="eastAsia"/>
        </w:rPr>
        <w:t>침투하기</w:t>
      </w:r>
      <w:r>
        <w:rPr>
          <w:rFonts w:hint="eastAsia"/>
        </w:rPr>
        <w:t xml:space="preserve"> </w:t>
      </w:r>
      <w:r>
        <w:rPr>
          <w:rFonts w:hint="eastAsia"/>
        </w:rPr>
        <w:t>쉬워집니다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그렇기에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은닉한다면</w:t>
      </w:r>
      <w:r>
        <w:rPr>
          <w:rFonts w:hint="eastAsia"/>
        </w:rPr>
        <w:t xml:space="preserve"> </w:t>
      </w:r>
      <w:r>
        <w:rPr>
          <w:rFonts w:hint="eastAsia"/>
        </w:rPr>
        <w:t>서버는</w:t>
      </w:r>
      <w:r>
        <w:rPr>
          <w:rFonts w:hint="eastAsia"/>
        </w:rPr>
        <w:t xml:space="preserve"> </w:t>
      </w:r>
      <w:r>
        <w:rPr>
          <w:rFonts w:hint="eastAsia"/>
        </w:rPr>
        <w:t>한층</w:t>
      </w:r>
      <w:r>
        <w:rPr>
          <w:rFonts w:hint="eastAsia"/>
        </w:rPr>
        <w:t xml:space="preserve"> </w:t>
      </w:r>
      <w:r>
        <w:rPr>
          <w:rFonts w:hint="eastAsia"/>
        </w:rPr>
        <w:t>견고하게</w:t>
      </w:r>
      <w:r>
        <w:rPr>
          <w:rFonts w:hint="eastAsia"/>
        </w:rPr>
        <w:t xml:space="preserve"> </w:t>
      </w:r>
      <w:r>
        <w:rPr>
          <w:rFonts w:hint="eastAsia"/>
        </w:rPr>
        <w:t>방어될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t xml:space="preserve">helmet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구현하였습니다</w:t>
      </w:r>
      <w:r>
        <w:rPr>
          <w:rFonts w:hint="eastAsia"/>
        </w:rPr>
        <w:t>.</w:t>
      </w:r>
    </w:p>
    <w:p w14:paraId="34BE309D" w14:textId="77777777" w:rsidR="00251A28" w:rsidRPr="00251A28" w:rsidRDefault="00251A28" w:rsidP="00251A28"/>
    <w:p w14:paraId="5EBD8A71" w14:textId="688495E4" w:rsidR="005C3DAB" w:rsidRDefault="00251A28" w:rsidP="002C1BC1">
      <w:r w:rsidRPr="00251A28">
        <w:rPr>
          <w:noProof/>
        </w:rPr>
        <w:lastRenderedPageBreak/>
        <w:drawing>
          <wp:inline distT="0" distB="0" distL="0" distR="0" wp14:anchorId="16BF5DCB" wp14:editId="467DF09D">
            <wp:extent cx="5734850" cy="5715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4A62" w14:textId="186D636D" w:rsidR="00251A28" w:rsidRDefault="00251A28" w:rsidP="002C1BC1"/>
    <w:p w14:paraId="378C0D90" w14:textId="5C9C07FB" w:rsidR="00251A28" w:rsidRDefault="00251A28" w:rsidP="002C1BC1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X-Powered-</w:t>
      </w:r>
      <w:r>
        <w:rPr>
          <w:rFonts w:hint="eastAsia"/>
        </w:rPr>
        <w:t>B</w:t>
      </w:r>
      <w:r>
        <w:t xml:space="preserve">y </w:t>
      </w:r>
      <w:r>
        <w:rPr>
          <w:rFonts w:hint="eastAsia"/>
        </w:rPr>
        <w:t>헤더의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은닉하였습니다</w:t>
      </w:r>
      <w:r>
        <w:rPr>
          <w:rFonts w:hint="eastAsia"/>
        </w:rPr>
        <w:t>.</w:t>
      </w:r>
      <w:r>
        <w:t xml:space="preserve"> </w:t>
      </w:r>
    </w:p>
    <w:p w14:paraId="68EB1234" w14:textId="1D2655EB" w:rsidR="0002706A" w:rsidRDefault="0002706A" w:rsidP="002C1BC1"/>
    <w:p w14:paraId="62BAE9F7" w14:textId="37AEA184" w:rsidR="0002706A" w:rsidRDefault="0002706A" w:rsidP="002C1BC1"/>
    <w:p w14:paraId="4177174D" w14:textId="10C5B05B" w:rsidR="0002706A" w:rsidRDefault="0002706A" w:rsidP="002C1BC1"/>
    <w:p w14:paraId="0B0B3C33" w14:textId="4911194A" w:rsidR="0002706A" w:rsidRDefault="0002706A" w:rsidP="002C1BC1"/>
    <w:p w14:paraId="3003FE88" w14:textId="659D2A86" w:rsidR="0002706A" w:rsidRDefault="0002706A" w:rsidP="0002706A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X</w:t>
      </w:r>
      <w:r>
        <w:t xml:space="preserve">SS </w:t>
      </w:r>
      <w:r>
        <w:rPr>
          <w:rFonts w:hint="eastAsia"/>
        </w:rPr>
        <w:t>공격</w:t>
      </w:r>
      <w:r>
        <w:rPr>
          <w:rFonts w:hint="eastAsia"/>
        </w:rPr>
        <w:t xml:space="preserve">  </w:t>
      </w:r>
      <w:r>
        <w:rPr>
          <w:rFonts w:hint="eastAsia"/>
        </w:rPr>
        <w:t>방어</w:t>
      </w:r>
    </w:p>
    <w:p w14:paraId="5975396F" w14:textId="0129409A" w:rsidR="0002706A" w:rsidRDefault="0002706A" w:rsidP="0002706A"/>
    <w:p w14:paraId="26A00F4A" w14:textId="65775E54" w:rsidR="0002706A" w:rsidRDefault="0002706A" w:rsidP="0002706A"/>
    <w:p w14:paraId="2F6A96B1" w14:textId="03CA4691" w:rsidR="0002706A" w:rsidRPr="0002706A" w:rsidRDefault="0002706A" w:rsidP="0002706A">
      <w:r>
        <w:rPr>
          <w:rFonts w:hint="eastAsia"/>
        </w:rPr>
        <w:t xml:space="preserve"> X</w:t>
      </w:r>
      <w:r>
        <w:t xml:space="preserve">SS, </w:t>
      </w:r>
      <w:r>
        <w:rPr>
          <w:rFonts w:hint="eastAsia"/>
        </w:rPr>
        <w:t xml:space="preserve">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교차</w:t>
      </w:r>
      <w:r>
        <w:rPr>
          <w:rFonts w:hint="eastAsia"/>
        </w:rPr>
        <w:t xml:space="preserve"> 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게시판이나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메일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자바</w:t>
      </w:r>
      <w:r>
        <w:rPr>
          <w:rFonts w:hint="eastAsia"/>
        </w:rPr>
        <w:t xml:space="preserve"> </w:t>
      </w:r>
      <w:r>
        <w:rPr>
          <w:rFonts w:hint="eastAsia"/>
        </w:rPr>
        <w:t>스크립트와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삽입해</w:t>
      </w:r>
      <w:r>
        <w:rPr>
          <w:rFonts w:hint="eastAsia"/>
        </w:rPr>
        <w:t xml:space="preserve"> </w:t>
      </w:r>
      <w:r>
        <w:rPr>
          <w:rFonts w:hint="eastAsia"/>
        </w:rPr>
        <w:t>개발자가</w:t>
      </w:r>
      <w:r>
        <w:rPr>
          <w:rFonts w:hint="eastAsia"/>
        </w:rPr>
        <w:t xml:space="preserve"> </w:t>
      </w:r>
      <w:r>
        <w:rPr>
          <w:rFonts w:hint="eastAsia"/>
        </w:rPr>
        <w:t>고려하지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작동하게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공격입니다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악용하면</w:t>
      </w:r>
      <w:r>
        <w:rPr>
          <w:rFonts w:hint="eastAsia"/>
        </w:rPr>
        <w:t xml:space="preserve"> </w:t>
      </w:r>
      <w:r>
        <w:rPr>
          <w:rFonts w:hint="eastAsia"/>
        </w:rPr>
        <w:t>쿠키나</w:t>
      </w:r>
      <w:r>
        <w:rPr>
          <w:rFonts w:hint="eastAsia"/>
        </w:rPr>
        <w:t xml:space="preserve"> </w:t>
      </w:r>
      <w:r>
        <w:rPr>
          <w:rFonts w:hint="eastAsia"/>
        </w:rPr>
        <w:t>세션이</w:t>
      </w:r>
      <w:r>
        <w:rPr>
          <w:rFonts w:hint="eastAsia"/>
        </w:rPr>
        <w:t xml:space="preserve"> </w:t>
      </w:r>
      <w:r>
        <w:rPr>
          <w:rFonts w:hint="eastAsia"/>
        </w:rPr>
        <w:t>탈취</w:t>
      </w:r>
      <w:r>
        <w:rPr>
          <w:rFonts w:hint="eastAsia"/>
        </w:rPr>
        <w:t xml:space="preserve"> </w:t>
      </w:r>
      <w:r>
        <w:rPr>
          <w:rFonts w:hint="eastAsia"/>
        </w:rPr>
        <w:t>당할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있기에</w:t>
      </w:r>
      <w:r>
        <w:rPr>
          <w:rFonts w:hint="eastAsia"/>
        </w:rP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방어해야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공격입니다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방어하기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h</w:t>
      </w:r>
      <w:r>
        <w:t>elmet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proofErr w:type="spellStart"/>
      <w:r>
        <w:t>xss</w:t>
      </w:r>
      <w:proofErr w:type="spellEnd"/>
      <w: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</w:t>
      </w:r>
    </w:p>
    <w:p w14:paraId="28DF98F1" w14:textId="24FB1731" w:rsidR="005C3DAB" w:rsidRDefault="005C3DAB" w:rsidP="002C1BC1"/>
    <w:p w14:paraId="4FB56AC6" w14:textId="7DCDFBB4" w:rsidR="005C3DAB" w:rsidRDefault="005C3DAB" w:rsidP="002C1BC1"/>
    <w:p w14:paraId="623E170F" w14:textId="03077F3B" w:rsidR="005C3DAB" w:rsidRDefault="005C3DAB" w:rsidP="002C1BC1"/>
    <w:p w14:paraId="51A8B9AC" w14:textId="50E7E104" w:rsidR="005C3DAB" w:rsidRDefault="005C3DAB" w:rsidP="002C1BC1"/>
    <w:p w14:paraId="6AB025A6" w14:textId="0A49FF94" w:rsidR="005C3DAB" w:rsidRDefault="0002706A" w:rsidP="002C1BC1">
      <w:r w:rsidRPr="0002706A">
        <w:rPr>
          <w:noProof/>
        </w:rPr>
        <w:drawing>
          <wp:inline distT="0" distB="0" distL="0" distR="0" wp14:anchorId="53DE9972" wp14:editId="5D4CEA31">
            <wp:extent cx="4620270" cy="2753109"/>
            <wp:effectExtent l="0" t="0" r="8890" b="952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1A4A" w14:textId="0ED54847" w:rsidR="005C3DAB" w:rsidRDefault="005C3DAB" w:rsidP="002C1BC1"/>
    <w:p w14:paraId="27428988" w14:textId="3EA2EC09" w:rsidR="005C3DAB" w:rsidRDefault="005C3DAB" w:rsidP="002C1BC1"/>
    <w:p w14:paraId="0B45DD6E" w14:textId="124C755E" w:rsidR="005C3DAB" w:rsidRDefault="005C3DAB" w:rsidP="002C1BC1"/>
    <w:p w14:paraId="558B5005" w14:textId="77777777" w:rsidR="0002706A" w:rsidRDefault="0002706A" w:rsidP="002C1BC1">
      <w:proofErr w:type="spellStart"/>
      <w:r>
        <w:t>Csp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t xml:space="preserve"> </w:t>
      </w:r>
      <w:proofErr w:type="spellStart"/>
      <w:r>
        <w:rPr>
          <w:rFonts w:hint="eastAsia"/>
        </w:rPr>
        <w:t>x</w:t>
      </w:r>
      <w:r>
        <w:t>ss</w:t>
      </w:r>
      <w:proofErr w:type="spellEnd"/>
      <w: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방지하였습니다</w:t>
      </w:r>
      <w:r>
        <w:rPr>
          <w:rFonts w:hint="eastAsia"/>
        </w:rPr>
        <w:t>.</w:t>
      </w:r>
      <w:r>
        <w:t xml:space="preserve">  </w:t>
      </w:r>
    </w:p>
    <w:p w14:paraId="26D713DF" w14:textId="77777777" w:rsidR="0002706A" w:rsidRDefault="0002706A" w:rsidP="002C1BC1"/>
    <w:p w14:paraId="4A9DA289" w14:textId="77777777" w:rsidR="0002706A" w:rsidRDefault="0002706A" w:rsidP="002C1BC1"/>
    <w:p w14:paraId="7E7EC5D6" w14:textId="24221573" w:rsidR="005C3DAB" w:rsidRDefault="0002706A" w:rsidP="002C1BC1">
      <w:r>
        <w:rPr>
          <w:rFonts w:hint="eastAsia"/>
        </w:rPr>
        <w:t xml:space="preserve"> </w:t>
      </w:r>
    </w:p>
    <w:p w14:paraId="00386C90" w14:textId="3EA46F27" w:rsidR="005C3DAB" w:rsidRDefault="0002706A" w:rsidP="002C1BC1">
      <w:r w:rsidRPr="0002706A">
        <w:rPr>
          <w:noProof/>
        </w:rPr>
        <w:lastRenderedPageBreak/>
        <w:drawing>
          <wp:inline distT="0" distB="0" distL="0" distR="0" wp14:anchorId="11BC247A" wp14:editId="79D01437">
            <wp:extent cx="4401164" cy="1905266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F7AB" w14:textId="1B52466C" w:rsidR="0002706A" w:rsidRDefault="0002706A" w:rsidP="002C1BC1"/>
    <w:p w14:paraId="3E6454E8" w14:textId="2A1A208C" w:rsidR="0002706A" w:rsidRDefault="0002706A" w:rsidP="002C1BC1"/>
    <w:p w14:paraId="475F73A6" w14:textId="6EF8DAB4" w:rsidR="0002706A" w:rsidRDefault="0002706A" w:rsidP="002C1BC1"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t>xss</w:t>
      </w:r>
      <w:proofErr w:type="spellEnd"/>
      <w: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t>xs</w:t>
      </w:r>
      <w:r>
        <w:rPr>
          <w:rFonts w:hint="eastAsia"/>
        </w:rPr>
        <w:t>s</w:t>
      </w:r>
      <w:proofErr w:type="spellEnd"/>
      <w:r>
        <w:t xml:space="preserve"> </w:t>
      </w:r>
      <w:r>
        <w:rPr>
          <w:rFonts w:hint="eastAsia"/>
        </w:rPr>
        <w:t>공격에</w:t>
      </w:r>
      <w:r>
        <w:rPr>
          <w:rFonts w:hint="eastAsia"/>
        </w:rPr>
        <w:t xml:space="preserve"> </w:t>
      </w:r>
      <w:r>
        <w:rPr>
          <w:rFonts w:hint="eastAsia"/>
        </w:rPr>
        <w:t>대비하였습니다</w:t>
      </w:r>
      <w:r>
        <w:rPr>
          <w:rFonts w:hint="eastAsia"/>
        </w:rPr>
        <w:t>.</w:t>
      </w:r>
    </w:p>
    <w:p w14:paraId="5BEB248C" w14:textId="66E6041F" w:rsidR="0002706A" w:rsidRDefault="0002706A" w:rsidP="002C1BC1"/>
    <w:p w14:paraId="2138FD5E" w14:textId="225CCC67" w:rsidR="0002706A" w:rsidRDefault="0002706A" w:rsidP="002C1BC1"/>
    <w:p w14:paraId="5D1A494F" w14:textId="7A066D3A" w:rsidR="0002706A" w:rsidRDefault="0002706A" w:rsidP="0002706A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클릭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재킹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방어</w:t>
      </w:r>
    </w:p>
    <w:p w14:paraId="639933A4" w14:textId="075F183D" w:rsidR="0002706A" w:rsidRDefault="0002706A" w:rsidP="0002706A"/>
    <w:p w14:paraId="663180B9" w14:textId="14242BA0" w:rsidR="0002706A" w:rsidRDefault="0002706A" w:rsidP="0002706A"/>
    <w:p w14:paraId="4AAA5A9D" w14:textId="591113BB" w:rsidR="0002706A" w:rsidRDefault="0002706A" w:rsidP="0002706A">
      <w:r>
        <w:rPr>
          <w:rFonts w:hint="eastAsia"/>
        </w:rPr>
        <w:t>클릭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재킹은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클릭을</w:t>
      </w:r>
      <w:r>
        <w:rPr>
          <w:rFonts w:hint="eastAsia"/>
        </w:rPr>
        <w:t xml:space="preserve"> </w:t>
      </w:r>
      <w:r>
        <w:rPr>
          <w:rFonts w:hint="eastAsia"/>
        </w:rPr>
        <w:t>가로채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누르게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방식입니다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제한적인</w:t>
      </w:r>
      <w:r>
        <w:rPr>
          <w:rFonts w:hint="eastAsia"/>
        </w:rPr>
        <w:t xml:space="preserve"> </w:t>
      </w:r>
      <w:r>
        <w:t>x-Frame-Option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보내서</w:t>
      </w:r>
      <w:r>
        <w:rPr>
          <w:rFonts w:hint="eastAsia"/>
        </w:rPr>
        <w:t xml:space="preserve"> </w:t>
      </w:r>
      <w:r>
        <w:rPr>
          <w:rFonts w:hint="eastAsia"/>
        </w:rPr>
        <w:t>브라우저가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프레임을</w:t>
      </w:r>
      <w:r>
        <w:rPr>
          <w:rFonts w:hint="eastAsia"/>
        </w:rPr>
        <w:t xml:space="preserve"> </w:t>
      </w:r>
      <w:r>
        <w:rPr>
          <w:rFonts w:hint="eastAsia"/>
        </w:rPr>
        <w:t>로드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대응할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7F2EC306" w14:textId="77777777" w:rsidR="0002706A" w:rsidRPr="0002706A" w:rsidRDefault="0002706A" w:rsidP="0002706A"/>
    <w:p w14:paraId="6B74AF0A" w14:textId="766BFDDA" w:rsidR="0002706A" w:rsidRDefault="0002706A" w:rsidP="002C1BC1"/>
    <w:p w14:paraId="27F691B4" w14:textId="525DC212" w:rsidR="0002706A" w:rsidRDefault="0002706A" w:rsidP="002C1BC1">
      <w:r w:rsidRPr="0002706A">
        <w:rPr>
          <w:noProof/>
        </w:rPr>
        <w:drawing>
          <wp:inline distT="0" distB="0" distL="0" distR="0" wp14:anchorId="71EB0314" wp14:editId="7E4D5A95">
            <wp:extent cx="6847840" cy="682625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9FBA" w14:textId="3BDC595F" w:rsidR="00250FD0" w:rsidRDefault="00250FD0" w:rsidP="002C1BC1"/>
    <w:p w14:paraId="0F5D6C1A" w14:textId="361B8570" w:rsidR="00250FD0" w:rsidRDefault="00250FD0" w:rsidP="002C1BC1">
      <w:r>
        <w:rPr>
          <w:rFonts w:hint="eastAsia"/>
        </w:rPr>
        <w:t>헤더가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응답하는</w:t>
      </w:r>
      <w:r>
        <w:rPr>
          <w:rFonts w:hint="eastAsia"/>
        </w:rPr>
        <w:t xml:space="preserve"> </w:t>
      </w:r>
      <w:r>
        <w:rPr>
          <w:rFonts w:hint="eastAsia"/>
        </w:rPr>
        <w:t>페이지를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도메인의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표시하는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방지하였습니다</w:t>
      </w:r>
      <w:r>
        <w:rPr>
          <w:rFonts w:hint="eastAsia"/>
        </w:rPr>
        <w:t>.</w:t>
      </w:r>
    </w:p>
    <w:p w14:paraId="58DAE61D" w14:textId="60BACADD" w:rsidR="00250FD0" w:rsidRDefault="00250FD0" w:rsidP="002C1BC1"/>
    <w:p w14:paraId="79056270" w14:textId="5E9E60F1" w:rsidR="00250FD0" w:rsidRDefault="00250FD0" w:rsidP="002C1BC1"/>
    <w:p w14:paraId="7CF9D9EF" w14:textId="182AA49B" w:rsidR="00250FD0" w:rsidRDefault="00250FD0" w:rsidP="002C1BC1"/>
    <w:p w14:paraId="36F98EAC" w14:textId="5C5F4B6E" w:rsidR="00250FD0" w:rsidRDefault="00B02D8E" w:rsidP="00250FD0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중복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파라메터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</w:p>
    <w:p w14:paraId="4EDDA6B5" w14:textId="28514F3D" w:rsidR="00B02D8E" w:rsidRDefault="00B02D8E" w:rsidP="00B02D8E"/>
    <w:p w14:paraId="525996B3" w14:textId="6193B96D" w:rsidR="00B02D8E" w:rsidRDefault="00B02D8E" w:rsidP="00B02D8E"/>
    <w:p w14:paraId="7B3D852D" w14:textId="2433C02F" w:rsidR="00B02D8E" w:rsidRDefault="00B02D8E" w:rsidP="00B02D8E">
      <w:proofErr w:type="spellStart"/>
      <w:r>
        <w:t>Hpp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중복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파라미터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Express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파라미터들이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array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만들어주는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의도하지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Ex) </w:t>
      </w:r>
      <w:r>
        <w:rPr>
          <w:rFonts w:hint="eastAsia"/>
        </w:rPr>
        <w:t>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크래시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회피</w:t>
      </w:r>
      <w:r>
        <w:rPr>
          <w:rFonts w:hint="eastAsia"/>
        </w:rPr>
        <w:t xml:space="preserve"> </w:t>
      </w:r>
    </w:p>
    <w:p w14:paraId="706093FA" w14:textId="04667659" w:rsidR="00B02D8E" w:rsidRDefault="00B02D8E" w:rsidP="00B02D8E"/>
    <w:p w14:paraId="69D6F657" w14:textId="76B568C7" w:rsidR="00B02D8E" w:rsidRDefault="00B02D8E" w:rsidP="00B02D8E"/>
    <w:p w14:paraId="2881A031" w14:textId="1E4E21FA" w:rsidR="00B02D8E" w:rsidRDefault="00B02D8E" w:rsidP="00B02D8E">
      <w:r w:rsidRPr="00B02D8E">
        <w:rPr>
          <w:noProof/>
        </w:rPr>
        <w:drawing>
          <wp:inline distT="0" distB="0" distL="0" distR="0" wp14:anchorId="7074C69D" wp14:editId="4AF46EDE">
            <wp:extent cx="6249272" cy="466790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39CE" w14:textId="0A086057" w:rsidR="00B02D8E" w:rsidRDefault="00B02D8E" w:rsidP="00B02D8E"/>
    <w:p w14:paraId="7E64AE89" w14:textId="7788C22A" w:rsidR="00B02D8E" w:rsidRDefault="00B02D8E" w:rsidP="00B02D8E"/>
    <w:p w14:paraId="548DC3F6" w14:textId="3C9DB67A" w:rsidR="00B02D8E" w:rsidRDefault="00B02D8E" w:rsidP="00B02D8E"/>
    <w:p w14:paraId="096E4B7A" w14:textId="0FE7760E" w:rsidR="00B02D8E" w:rsidRDefault="00B02D8E" w:rsidP="00B02D8E"/>
    <w:p w14:paraId="3DA8ACF6" w14:textId="0B0023D9" w:rsidR="00C3507B" w:rsidRDefault="00C3507B" w:rsidP="00B02D8E"/>
    <w:p w14:paraId="1F6C0471" w14:textId="0DF316E8" w:rsidR="00C3507B" w:rsidRDefault="00C3507B" w:rsidP="00B02D8E"/>
    <w:p w14:paraId="41C26A12" w14:textId="5A6BF952" w:rsidR="00C3507B" w:rsidRDefault="00C3507B" w:rsidP="00B02D8E"/>
    <w:p w14:paraId="7B48B53F" w14:textId="2F5E38C2" w:rsidR="00C3507B" w:rsidRDefault="00C3507B" w:rsidP="00B02D8E"/>
    <w:p w14:paraId="4CB44284" w14:textId="3A68AC34" w:rsidR="00C3507B" w:rsidRDefault="00C3507B" w:rsidP="00B02D8E"/>
    <w:p w14:paraId="5CA31018" w14:textId="76AD5450" w:rsidR="00C3507B" w:rsidRDefault="00C3507B" w:rsidP="00B02D8E"/>
    <w:p w14:paraId="5BB56E3C" w14:textId="77777777" w:rsidR="00C3507B" w:rsidRDefault="00C3507B" w:rsidP="00B02D8E"/>
    <w:p w14:paraId="59E2A78E" w14:textId="6742D304" w:rsidR="00B02D8E" w:rsidRDefault="00B02D8E" w:rsidP="00B02D8E"/>
    <w:p w14:paraId="09A637E4" w14:textId="61BDA412" w:rsidR="00B02D8E" w:rsidRDefault="00B02D8E" w:rsidP="00B02D8E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rPr>
          <w:rFonts w:hint="eastAsia"/>
        </w:rPr>
        <w:t>제어와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분리</w:t>
      </w:r>
    </w:p>
    <w:p w14:paraId="434C2EFD" w14:textId="5CB381B1" w:rsidR="00B02D8E" w:rsidRDefault="00B02D8E" w:rsidP="00B02D8E"/>
    <w:p w14:paraId="6D833EB6" w14:textId="5F09BD08" w:rsidR="00B02D8E" w:rsidRDefault="00B02D8E" w:rsidP="00B02D8E"/>
    <w:p w14:paraId="13A5D1EC" w14:textId="01D85367" w:rsidR="00B02D8E" w:rsidRDefault="00B02D8E" w:rsidP="00B02D8E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분리와</w:t>
      </w:r>
      <w:r>
        <w:rPr>
          <w:rFonts w:hint="eastAsia"/>
        </w:rPr>
        <w:t xml:space="preserve"> </w:t>
      </w:r>
      <w:proofErr w:type="spellStart"/>
      <w:r>
        <w:t>jwt</w:t>
      </w:r>
      <w:proofErr w:type="spellEnd"/>
      <w:r>
        <w:t xml:space="preserve"> </w:t>
      </w:r>
      <w:r>
        <w:rPr>
          <w:rFonts w:hint="eastAsia"/>
        </w:rPr>
        <w:t>토큰을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proofErr w:type="spellStart"/>
      <w:r>
        <w:t>jwt</w:t>
      </w:r>
      <w:proofErr w:type="spellEnd"/>
      <w:r>
        <w:t xml:space="preserve"> </w:t>
      </w:r>
      <w:r>
        <w:rPr>
          <w:rFonts w:hint="eastAsia"/>
        </w:rPr>
        <w:t>토큰</w:t>
      </w:r>
      <w:r w:rsidR="00C3507B">
        <w:rPr>
          <w:rFonts w:hint="eastAsia"/>
        </w:rPr>
        <w:t>을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발급하는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걸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보셨을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겁니다</w:t>
      </w:r>
      <w:r w:rsidR="00C3507B">
        <w:rPr>
          <w:rFonts w:hint="eastAsia"/>
        </w:rPr>
        <w:t>.</w:t>
      </w:r>
      <w:r w:rsidR="00C3507B">
        <w:t xml:space="preserve"> </w:t>
      </w:r>
      <w:r w:rsidR="00C3507B">
        <w:rPr>
          <w:rFonts w:hint="eastAsia"/>
        </w:rPr>
        <w:t>이를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검정하는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미들웨어를</w:t>
      </w:r>
      <w:r w:rsidR="00C3507B">
        <w:rPr>
          <w:rFonts w:hint="eastAsia"/>
        </w:rPr>
        <w:t xml:space="preserve"> </w:t>
      </w:r>
      <w:r w:rsidR="00C3507B">
        <w:rPr>
          <w:rFonts w:hint="eastAsia"/>
        </w:rPr>
        <w:t>따로</w:t>
      </w:r>
      <w:r w:rsidR="00C3507B">
        <w:rPr>
          <w:rFonts w:hint="eastAsia"/>
        </w:rPr>
        <w:t xml:space="preserve"> </w:t>
      </w:r>
      <w:proofErr w:type="spellStart"/>
      <w:r w:rsidR="00C3507B">
        <w:rPr>
          <w:rFonts w:hint="eastAsia"/>
        </w:rPr>
        <w:t>작성해두었습니다</w:t>
      </w:r>
      <w:proofErr w:type="spellEnd"/>
      <w:r w:rsidR="00C3507B">
        <w:rPr>
          <w:rFonts w:hint="eastAsia"/>
        </w:rPr>
        <w:t>.</w:t>
      </w:r>
      <w:r w:rsidR="00C3507B">
        <w:t xml:space="preserve"> </w:t>
      </w:r>
    </w:p>
    <w:p w14:paraId="63043609" w14:textId="7A5575A3" w:rsidR="00C3507B" w:rsidRDefault="00C3507B" w:rsidP="00B02D8E"/>
    <w:p w14:paraId="3B8EE367" w14:textId="73B6C38D" w:rsidR="00C3507B" w:rsidRDefault="00C3507B" w:rsidP="00B02D8E"/>
    <w:p w14:paraId="4578EFF5" w14:textId="4B9A6E08" w:rsidR="00C3507B" w:rsidRDefault="00C3507B" w:rsidP="00B02D8E"/>
    <w:p w14:paraId="7953AA98" w14:textId="77777777" w:rsidR="00C3507B" w:rsidRDefault="00C3507B" w:rsidP="00C3507B">
      <w:r w:rsidRPr="00C3507B">
        <w:rPr>
          <w:noProof/>
        </w:rPr>
        <w:drawing>
          <wp:inline distT="0" distB="0" distL="0" distR="0" wp14:anchorId="20AB0B3E" wp14:editId="5CDAFE0C">
            <wp:extent cx="6847840" cy="3743325"/>
            <wp:effectExtent l="0" t="0" r="0" b="952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8A79" w14:textId="77777777" w:rsidR="00C3507B" w:rsidRDefault="00C3507B" w:rsidP="00C3507B"/>
    <w:p w14:paraId="2401042C" w14:textId="77777777" w:rsidR="00C3507B" w:rsidRDefault="00C3507B" w:rsidP="00C3507B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미들웨어로</w:t>
      </w:r>
      <w:r>
        <w:rPr>
          <w:rFonts w:hint="eastAsia"/>
        </w:rPr>
        <w:t xml:space="preserve"> </w:t>
      </w:r>
      <w:r>
        <w:rPr>
          <w:rFonts w:hint="eastAsia"/>
        </w:rPr>
        <w:t>거치면서</w:t>
      </w:r>
      <w:r>
        <w:rPr>
          <w:rFonts w:hint="eastAsia"/>
        </w:rPr>
        <w:t xml:space="preserve"> </w:t>
      </w:r>
      <w:r>
        <w:rPr>
          <w:rFonts w:hint="eastAsia"/>
        </w:rPr>
        <w:t>토큰을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로그인과</w:t>
      </w:r>
      <w:r>
        <w:rPr>
          <w:rFonts w:hint="eastAsia"/>
        </w:rP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못하도록</w:t>
      </w:r>
      <w:r>
        <w:rPr>
          <w:rFonts w:hint="eastAsia"/>
        </w:rPr>
        <w:t xml:space="preserve"> </w:t>
      </w:r>
      <w:r>
        <w:rPr>
          <w:rFonts w:hint="eastAsia"/>
        </w:rPr>
        <w:t>설정하였습니다</w:t>
      </w:r>
      <w:r>
        <w:rPr>
          <w:rFonts w:hint="eastAsia"/>
        </w:rPr>
        <w:t>.</w:t>
      </w:r>
      <w:r>
        <w:t xml:space="preserve"> </w:t>
      </w:r>
    </w:p>
    <w:p w14:paraId="5609D902" w14:textId="77777777" w:rsidR="00C3507B" w:rsidRDefault="00C3507B" w:rsidP="00C3507B"/>
    <w:p w14:paraId="52D71770" w14:textId="77777777" w:rsidR="00C3507B" w:rsidRDefault="00C3507B" w:rsidP="00C3507B"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t xml:space="preserve">3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사용자만이</w:t>
      </w:r>
      <w:r>
        <w:rPr>
          <w:rFonts w:hint="eastAsia"/>
        </w:rPr>
        <w:t xml:space="preserve"> </w:t>
      </w:r>
      <w:r>
        <w:rPr>
          <w:rFonts w:hint="eastAsia"/>
        </w:rPr>
        <w:t>사용하도록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분리하였습니다</w:t>
      </w:r>
      <w:r>
        <w:rPr>
          <w:rFonts w:hint="eastAsia"/>
        </w:rPr>
        <w:t>.</w:t>
      </w:r>
      <w:r>
        <w:t xml:space="preserve"> </w:t>
      </w:r>
    </w:p>
    <w:p w14:paraId="7E7C158C" w14:textId="5850F8DC" w:rsidR="00C3507B" w:rsidRDefault="00C3507B" w:rsidP="00B02D8E"/>
    <w:p w14:paraId="3567FC58" w14:textId="71488F70" w:rsidR="00C3507B" w:rsidRDefault="00C3507B" w:rsidP="00B02D8E"/>
    <w:p w14:paraId="07B3A2DE" w14:textId="117BD6C6" w:rsidR="00C3507B" w:rsidRDefault="00C3507B" w:rsidP="00B02D8E"/>
    <w:p w14:paraId="56EB1F47" w14:textId="11284724" w:rsidR="00C3507B" w:rsidRDefault="00C3507B" w:rsidP="00C3507B">
      <w:pPr>
        <w:pStyle w:val="2"/>
        <w:numPr>
          <w:ilvl w:val="0"/>
          <w:numId w:val="8"/>
        </w:numPr>
        <w:jc w:val="left"/>
      </w:pPr>
      <w:r>
        <w:rPr>
          <w:rFonts w:hint="eastAsia"/>
        </w:rPr>
        <w:t>마무리</w:t>
      </w:r>
    </w:p>
    <w:p w14:paraId="513DDA69" w14:textId="4CF0E009" w:rsidR="00C3507B" w:rsidRDefault="00C3507B" w:rsidP="00C3507B"/>
    <w:p w14:paraId="4FCF96B4" w14:textId="2B8C95E5" w:rsidR="00C3507B" w:rsidRDefault="00C3507B" w:rsidP="00C3507B">
      <w:pPr>
        <w:ind w:firstLine="120"/>
      </w:pPr>
      <w:r>
        <w:rPr>
          <w:rFonts w:hint="eastAsia"/>
        </w:rPr>
        <w:t>처음에는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입력구문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인젝션이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발생하는지</w:t>
      </w:r>
      <w:r>
        <w:rPr>
          <w:rFonts w:hint="eastAsia"/>
        </w:rPr>
        <w:t xml:space="preserve"> </w:t>
      </w:r>
      <w:r>
        <w:rPr>
          <w:rFonts w:hint="eastAsia"/>
        </w:rPr>
        <w:t>시험하였습니다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t>ORM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쿼리</w:t>
      </w:r>
      <w:r>
        <w:rPr>
          <w:rFonts w:hint="eastAsia"/>
        </w:rPr>
        <w:t xml:space="preserve"> </w:t>
      </w:r>
      <w:r>
        <w:rPr>
          <w:rFonts w:hint="eastAsia"/>
        </w:rPr>
        <w:t>문으로는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인젝션이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불가능하였습니다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세션</w:t>
      </w:r>
      <w:r>
        <w:rPr>
          <w:rFonts w:hint="eastAsia"/>
        </w:rPr>
        <w:t xml:space="preserve"> </w:t>
      </w:r>
      <w:r>
        <w:rPr>
          <w:rFonts w:hint="eastAsia"/>
        </w:rPr>
        <w:t>탈취를</w:t>
      </w:r>
      <w:r>
        <w:rPr>
          <w:rFonts w:hint="eastAsia"/>
        </w:rPr>
        <w:t xml:space="preserve"> </w:t>
      </w:r>
      <w:r>
        <w:rPr>
          <w:rFonts w:hint="eastAsia"/>
        </w:rPr>
        <w:t>해보려고도</w:t>
      </w:r>
      <w:r>
        <w:rPr>
          <w:rFonts w:hint="eastAsia"/>
        </w:rPr>
        <w:t xml:space="preserve"> </w:t>
      </w:r>
      <w:r>
        <w:rPr>
          <w:rFonts w:hint="eastAsia"/>
        </w:rPr>
        <w:t>하였으나</w:t>
      </w:r>
      <w:r>
        <w:rPr>
          <w:rFonts w:hint="eastAsia"/>
        </w:rPr>
        <w:t xml:space="preserve"> </w:t>
      </w:r>
      <w:r>
        <w:t xml:space="preserve">JWT </w:t>
      </w:r>
      <w:r>
        <w:rPr>
          <w:rFonts w:hint="eastAsia"/>
        </w:rPr>
        <w:t>토큰이</w:t>
      </w:r>
      <w:r>
        <w:rPr>
          <w:rFonts w:hint="eastAsia"/>
        </w:rPr>
        <w:t xml:space="preserve"> </w:t>
      </w:r>
      <w:r>
        <w:rPr>
          <w:rFonts w:hint="eastAsia"/>
        </w:rPr>
        <w:t>암호화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하이재킹에는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실패하였습니다</w:t>
      </w:r>
      <w:r>
        <w:rPr>
          <w:rFonts w:hint="eastAsia"/>
        </w:rPr>
        <w:t>.</w:t>
      </w:r>
    </w:p>
    <w:p w14:paraId="14B5D4C0" w14:textId="1E6DB518" w:rsidR="00C3507B" w:rsidRPr="00C3507B" w:rsidRDefault="00C3507B" w:rsidP="00C3507B">
      <w:pPr>
        <w:ind w:firstLine="120"/>
      </w:pP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암호화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이중</w:t>
      </w:r>
      <w:r>
        <w:rPr>
          <w:rFonts w:hint="eastAsia"/>
        </w:rPr>
        <w:t xml:space="preserve"> </w:t>
      </w:r>
      <w:r>
        <w:rPr>
          <w:rFonts w:hint="eastAsia"/>
        </w:rPr>
        <w:t>암호화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개인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저장하였습니다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찾아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있겠지만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개발을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rPr>
          <w:rFonts w:hint="eastAsia"/>
        </w:rPr>
        <w:t>전부입니다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다음에는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구현해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싶습니다</w:t>
      </w:r>
      <w:r>
        <w:rPr>
          <w:rFonts w:hint="eastAsia"/>
        </w:rPr>
        <w:t>.</w:t>
      </w:r>
      <w:r>
        <w:t xml:space="preserve"> </w:t>
      </w:r>
    </w:p>
    <w:p w14:paraId="32B81CA7" w14:textId="5C3007A3" w:rsidR="00C3507B" w:rsidRDefault="00C3507B" w:rsidP="00B02D8E"/>
    <w:p w14:paraId="39A1D14E" w14:textId="77777777" w:rsidR="00C3507B" w:rsidRPr="00B02D8E" w:rsidRDefault="00C3507B" w:rsidP="00B02D8E"/>
    <w:p w14:paraId="2DE34F50" w14:textId="77777777" w:rsidR="00B02D8E" w:rsidRPr="00B02D8E" w:rsidRDefault="00B02D8E" w:rsidP="00B02D8E"/>
    <w:p w14:paraId="0410EBA8" w14:textId="182D49ED" w:rsidR="00250FD0" w:rsidRDefault="00250FD0" w:rsidP="002C1BC1"/>
    <w:p w14:paraId="1C79BDED" w14:textId="0577E2C0" w:rsidR="00250FD0" w:rsidRDefault="00250FD0" w:rsidP="002C1BC1"/>
    <w:p w14:paraId="49A40D85" w14:textId="35A78F51" w:rsidR="005C3DAB" w:rsidRDefault="005C3DAB" w:rsidP="002C1BC1"/>
    <w:p w14:paraId="7831F4C2" w14:textId="2F87AA9E" w:rsidR="005C3DAB" w:rsidRDefault="005C3DAB" w:rsidP="002C1BC1"/>
    <w:p w14:paraId="02A937DC" w14:textId="769337DF" w:rsidR="005C3DAB" w:rsidRDefault="005C3DAB" w:rsidP="005C3DAB">
      <w:pPr>
        <w:pStyle w:val="1"/>
      </w:pPr>
      <w:r>
        <w:rPr>
          <w:rFonts w:hint="eastAsia"/>
        </w:rPr>
        <w:t>배포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08D34E17" w14:textId="2D67875F" w:rsidR="005C3DAB" w:rsidRDefault="005C3DAB" w:rsidP="005C3DAB"/>
    <w:p w14:paraId="77C11822" w14:textId="2E87894A" w:rsidR="005C3DAB" w:rsidRDefault="005C3DAB" w:rsidP="005C3DAB"/>
    <w:p w14:paraId="20AAAEAE" w14:textId="4EFC1809" w:rsidR="005C3DAB" w:rsidRDefault="005C3DAB" w:rsidP="005C3DAB"/>
    <w:p w14:paraId="3832EE68" w14:textId="537A74D6" w:rsidR="005C3DAB" w:rsidRDefault="005C3DAB" w:rsidP="005C3DAB">
      <w:pPr>
        <w:pStyle w:val="2"/>
        <w:numPr>
          <w:ilvl w:val="0"/>
          <w:numId w:val="6"/>
        </w:numPr>
        <w:jc w:val="left"/>
      </w:pPr>
      <w:r>
        <w:t>Docker</w:t>
      </w:r>
    </w:p>
    <w:p w14:paraId="2E033009" w14:textId="1BE125D6" w:rsidR="005C3DAB" w:rsidRDefault="005C3DAB" w:rsidP="005C3DAB"/>
    <w:p w14:paraId="27755265" w14:textId="5AE6A363" w:rsidR="005C3DAB" w:rsidRDefault="005C3DAB" w:rsidP="005C3DAB"/>
    <w:p w14:paraId="5D16FDBB" w14:textId="518E0B75" w:rsidR="005C3DAB" w:rsidRDefault="005C3DAB" w:rsidP="005C3DA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서버들을</w:t>
      </w:r>
      <w:r>
        <w:rPr>
          <w:rFonts w:hint="eastAsia"/>
        </w:rPr>
        <w:t xml:space="preserve"> </w:t>
      </w:r>
      <w:r>
        <w:rPr>
          <w:rFonts w:hint="eastAsia"/>
        </w:rPr>
        <w:t>배포하였습니다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프론트엔드는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앵귤러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빌드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 xml:space="preserve">express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보여주도록</w:t>
      </w:r>
      <w:r>
        <w:rPr>
          <w:rFonts w:hint="eastAsia"/>
        </w:rPr>
        <w:t xml:space="preserve"> </w:t>
      </w:r>
      <w:r>
        <w:rPr>
          <w:rFonts w:hint="eastAsia"/>
        </w:rPr>
        <w:t>개발하였습니다</w:t>
      </w:r>
      <w:r>
        <w:rPr>
          <w:rFonts w:hint="eastAsia"/>
        </w:rPr>
        <w:t>.</w:t>
      </w:r>
      <w:r>
        <w:t xml:space="preserve"> </w:t>
      </w:r>
    </w:p>
    <w:p w14:paraId="515A611E" w14:textId="134C9F08" w:rsidR="005C3DAB" w:rsidRDefault="005C3DAB" w:rsidP="005C3DAB"/>
    <w:p w14:paraId="7D7DB54B" w14:textId="5AA0F1B6" w:rsidR="005C3DAB" w:rsidRDefault="005C3DAB" w:rsidP="005C3DAB"/>
    <w:p w14:paraId="6B65A982" w14:textId="3624CAA0" w:rsidR="005C3DAB" w:rsidRDefault="005C3DAB" w:rsidP="005C3DAB"/>
    <w:p w14:paraId="3C7E3344" w14:textId="18F015A2" w:rsidR="005C3DAB" w:rsidRDefault="005C3DAB" w:rsidP="005C3DAB">
      <w:r w:rsidRPr="005C3DAB">
        <w:rPr>
          <w:noProof/>
        </w:rPr>
        <w:drawing>
          <wp:inline distT="0" distB="0" distL="0" distR="0" wp14:anchorId="66BD952A" wp14:editId="12105DED">
            <wp:extent cx="5068007" cy="5287113"/>
            <wp:effectExtent l="0" t="0" r="0" b="889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94BC" w14:textId="72A8C291" w:rsidR="005C3DAB" w:rsidRDefault="005C3DAB" w:rsidP="005C3DAB"/>
    <w:p w14:paraId="4F3D1F73" w14:textId="76B094E1" w:rsidR="005C3DAB" w:rsidRPr="005C3DAB" w:rsidRDefault="005C3DAB" w:rsidP="005C3DAB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 xml:space="preserve">Docker-compose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작성하여</w:t>
      </w:r>
      <w:r>
        <w:rPr>
          <w:rFonts w:hint="eastAsia"/>
        </w:rPr>
        <w:t xml:space="preserve"> </w:t>
      </w:r>
      <w:r>
        <w:rPr>
          <w:rFonts w:hint="eastAsia"/>
        </w:rPr>
        <w:t>컨테이너들을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묶음으로</w:t>
      </w:r>
      <w:r>
        <w:rPr>
          <w:rFonts w:hint="eastAsia"/>
        </w:rPr>
        <w:t xml:space="preserve"> </w:t>
      </w:r>
      <w:r>
        <w:rPr>
          <w:rFonts w:hint="eastAsia"/>
        </w:rPr>
        <w:t>관리하였습니다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t xml:space="preserve"> node-server</w:t>
      </w:r>
      <w:r>
        <w:rPr>
          <w:rFonts w:hint="eastAsia"/>
        </w:rPr>
        <w:t>의</w:t>
      </w:r>
      <w:r>
        <w:rPr>
          <w:rFonts w:hint="eastAsia"/>
        </w:rPr>
        <w:t xml:space="preserve"> l</w:t>
      </w:r>
      <w:r>
        <w:t>og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호스트와</w:t>
      </w:r>
      <w:r>
        <w:rPr>
          <w:rFonts w:hint="eastAsia"/>
        </w:rPr>
        <w:t xml:space="preserve"> </w:t>
      </w:r>
      <w:r>
        <w:rPr>
          <w:rFonts w:hint="eastAsia"/>
        </w:rPr>
        <w:t>공유하도록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node-server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가져다</w:t>
      </w:r>
      <w:r>
        <w:rPr>
          <w:rFonts w:hint="eastAsia"/>
        </w:rPr>
        <w:t xml:space="preserve"> </w:t>
      </w:r>
      <w:r>
        <w:rPr>
          <w:rFonts w:hint="eastAsia"/>
        </w:rPr>
        <w:t>쓰면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발생하기에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o</w:t>
      </w:r>
      <w:r>
        <w:t xml:space="preserve">cker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설정해주었습니다</w:t>
      </w:r>
      <w:r>
        <w:rPr>
          <w:rFonts w:hint="eastAsia"/>
        </w:rPr>
        <w:t>.</w:t>
      </w:r>
      <w:r>
        <w:t xml:space="preserve"> </w:t>
      </w:r>
    </w:p>
    <w:p w14:paraId="4D842023" w14:textId="60D1B9C0" w:rsidR="005C3DAB" w:rsidRDefault="005C3DAB" w:rsidP="002C1BC1"/>
    <w:p w14:paraId="68CFEF30" w14:textId="0C17E89F" w:rsidR="005C3DAB" w:rsidRDefault="005C3DAB" w:rsidP="002C1BC1"/>
    <w:p w14:paraId="0C43C99F" w14:textId="1F9A9289" w:rsidR="005C3DAB" w:rsidRDefault="005C3DAB" w:rsidP="002C1BC1"/>
    <w:p w14:paraId="07F446F9" w14:textId="41537096" w:rsidR="005C3DAB" w:rsidRDefault="005C3DAB" w:rsidP="002C1BC1"/>
    <w:p w14:paraId="3912F1D3" w14:textId="26D4027F" w:rsidR="005C3DAB" w:rsidRDefault="005C3DAB" w:rsidP="002C1BC1"/>
    <w:p w14:paraId="2E70899F" w14:textId="2E5C572E" w:rsidR="005C3DAB" w:rsidRDefault="005C3DAB" w:rsidP="002C1BC1"/>
    <w:p w14:paraId="27893EF4" w14:textId="77D9C76D" w:rsidR="005C3DAB" w:rsidRDefault="005C3DAB" w:rsidP="002C1BC1">
      <w:r w:rsidRPr="005C3DAB">
        <w:rPr>
          <w:noProof/>
        </w:rPr>
        <w:drawing>
          <wp:inline distT="0" distB="0" distL="0" distR="0" wp14:anchorId="5F1D396B" wp14:editId="67E5D99A">
            <wp:extent cx="6847840" cy="156210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A2AC" w14:textId="2AA186EA" w:rsidR="005C3DAB" w:rsidRDefault="005C3DAB" w:rsidP="002C1BC1"/>
    <w:p w14:paraId="11C17E2D" w14:textId="47123C8B" w:rsidR="005C3DAB" w:rsidRDefault="005C3DAB" w:rsidP="002C1BC1"/>
    <w:p w14:paraId="21A9832E" w14:textId="039C47F8" w:rsidR="005C3DAB" w:rsidRDefault="005C3DAB" w:rsidP="002C1BC1">
      <w:r>
        <w:rPr>
          <w:rFonts w:hint="eastAsia"/>
        </w:rPr>
        <w:t>노드</w:t>
      </w:r>
      <w:r>
        <w:rPr>
          <w:rFonts w:hint="eastAsia"/>
        </w:rPr>
        <w:t xml:space="preserve"> </w:t>
      </w:r>
      <w:r>
        <w:rPr>
          <w:rFonts w:hint="eastAsia"/>
        </w:rPr>
        <w:t>버전을</w:t>
      </w:r>
      <w:r>
        <w:rPr>
          <w:rFonts w:hint="eastAsia"/>
        </w:rPr>
        <w:t xml:space="preserve"> </w:t>
      </w:r>
      <w:r>
        <w:t>14</w:t>
      </w:r>
      <w:r>
        <w:rPr>
          <w:rFonts w:hint="eastAsia"/>
        </w:rPr>
        <w:t>번대로</w:t>
      </w:r>
      <w:r>
        <w:rPr>
          <w:rFonts w:hint="eastAsia"/>
        </w:rPr>
        <w:t xml:space="preserve"> </w:t>
      </w:r>
      <w:r>
        <w:rPr>
          <w:rFonts w:hint="eastAsia"/>
        </w:rPr>
        <w:t>변경한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모듈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14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이하에서는</w:t>
      </w:r>
      <w:r>
        <w:rPr>
          <w:rFonts w:hint="eastAsia"/>
        </w:rPr>
        <w:t xml:space="preserve"> </w:t>
      </w:r>
      <w:r>
        <w:rPr>
          <w:rFonts w:hint="eastAsia"/>
        </w:rPr>
        <w:t>작동하지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모듈이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저렇게</w:t>
      </w:r>
      <w:r>
        <w:rPr>
          <w:rFonts w:hint="eastAsia"/>
        </w:rPr>
        <w:t xml:space="preserve"> </w:t>
      </w:r>
      <w:r>
        <w:rPr>
          <w:rFonts w:hint="eastAsia"/>
        </w:rPr>
        <w:t>설정하였습니다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의존성</w:t>
      </w:r>
      <w:r>
        <w:rPr>
          <w:rFonts w:hint="eastAsia"/>
        </w:rPr>
        <w:t xml:space="preserve"> </w:t>
      </w:r>
      <w:r>
        <w:rPr>
          <w:rFonts w:hint="eastAsia"/>
        </w:rPr>
        <w:t>설치를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파일들을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컴퓨터에서</w:t>
      </w:r>
      <w:r>
        <w:rPr>
          <w:rFonts w:hint="eastAsia"/>
        </w:rPr>
        <w:t xml:space="preserve"> </w:t>
      </w:r>
      <w:r>
        <w:rPr>
          <w:rFonts w:hint="eastAsia"/>
        </w:rPr>
        <w:t>카피하도록</w:t>
      </w:r>
      <w:r>
        <w:rPr>
          <w:rFonts w:hint="eastAsia"/>
        </w:rPr>
        <w:t xml:space="preserve"> </w:t>
      </w:r>
      <w:r>
        <w:rPr>
          <w:rFonts w:hint="eastAsia"/>
        </w:rPr>
        <w:t>명령하였습니다</w:t>
      </w:r>
      <w:r>
        <w:rPr>
          <w:rFonts w:hint="eastAsia"/>
        </w:rPr>
        <w:t>.</w:t>
      </w:r>
      <w:r>
        <w:t xml:space="preserve"> </w:t>
      </w:r>
    </w:p>
    <w:p w14:paraId="1D8197F0" w14:textId="0FAE976D" w:rsidR="005C3DAB" w:rsidRDefault="005C3DAB" w:rsidP="002C1BC1"/>
    <w:p w14:paraId="37F3DDC8" w14:textId="21900971" w:rsidR="005C3DAB" w:rsidRDefault="005C3DAB" w:rsidP="002C1BC1"/>
    <w:p w14:paraId="2DC6E7FA" w14:textId="3304B2FE" w:rsidR="005C3DAB" w:rsidRDefault="005C3DAB" w:rsidP="002C1BC1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br/>
      </w:r>
    </w:p>
    <w:p w14:paraId="56539B14" w14:textId="6071422E" w:rsidR="005C3DAB" w:rsidRDefault="005C3DAB" w:rsidP="002C1BC1"/>
    <w:p w14:paraId="7404B879" w14:textId="7425EB05" w:rsidR="005C3DAB" w:rsidRDefault="005C3DAB" w:rsidP="002C1BC1"/>
    <w:p w14:paraId="6DB622C3" w14:textId="690F8463" w:rsidR="005C3DAB" w:rsidRDefault="005C3DAB" w:rsidP="002C1BC1">
      <w:r w:rsidRPr="005C3DAB">
        <w:rPr>
          <w:noProof/>
        </w:rPr>
        <w:drawing>
          <wp:inline distT="0" distB="0" distL="0" distR="0" wp14:anchorId="4C2D1072" wp14:editId="77DCB4C3">
            <wp:extent cx="4648849" cy="228631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CB5E" w14:textId="03C4A33A" w:rsidR="005C3DAB" w:rsidRDefault="005C3DAB" w:rsidP="002C1BC1"/>
    <w:p w14:paraId="29B6A5E3" w14:textId="297610C9" w:rsidR="005C3DAB" w:rsidRDefault="005C3DAB" w:rsidP="002C1BC1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컨테이너</w:t>
      </w:r>
      <w:r>
        <w:rPr>
          <w:rFonts w:hint="eastAsia"/>
        </w:rPr>
        <w:t xml:space="preserve"> </w:t>
      </w:r>
      <w:r>
        <w:rPr>
          <w:rFonts w:hint="eastAsia"/>
        </w:rPr>
        <w:t>그룹이</w:t>
      </w:r>
      <w:r>
        <w:rPr>
          <w:rFonts w:hint="eastAsia"/>
        </w:rPr>
        <w:t xml:space="preserve"> </w:t>
      </w:r>
      <w:r>
        <w:rPr>
          <w:rFonts w:hint="eastAsia"/>
        </w:rPr>
        <w:t>만들어지고</w:t>
      </w:r>
      <w:r>
        <w:rPr>
          <w:rFonts w:hint="eastAsia"/>
        </w:rPr>
        <w:t xml:space="preserve"> </w:t>
      </w:r>
      <w:r>
        <w:rPr>
          <w:rFonts w:hint="eastAsia"/>
        </w:rPr>
        <w:t>실행하게</w:t>
      </w:r>
      <w:r>
        <w:rPr>
          <w:rFonts w:hint="eastAsia"/>
        </w:rPr>
        <w:t xml:space="preserve"> </w:t>
      </w:r>
      <w:r>
        <w:rPr>
          <w:rFonts w:hint="eastAsia"/>
        </w:rPr>
        <w:t>만들었습니다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그룹으로</w:t>
      </w:r>
      <w:r>
        <w:rPr>
          <w:rFonts w:hint="eastAsia"/>
        </w:rPr>
        <w:t xml:space="preserve"> </w:t>
      </w:r>
      <w:r>
        <w:rPr>
          <w:rFonts w:hint="eastAsia"/>
        </w:rPr>
        <w:t>만들어서</w:t>
      </w:r>
      <w:r>
        <w:rPr>
          <w:rFonts w:hint="eastAsia"/>
        </w:rPr>
        <w:t xml:space="preserve"> </w:t>
      </w:r>
      <w:r>
        <w:rPr>
          <w:rFonts w:hint="eastAsia"/>
        </w:rPr>
        <w:t>관리하기도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용이합니다</w:t>
      </w:r>
      <w:r>
        <w:rPr>
          <w:rFonts w:hint="eastAsia"/>
        </w:rPr>
        <w:t>.</w:t>
      </w:r>
      <w:r>
        <w:t xml:space="preserve"> </w:t>
      </w:r>
    </w:p>
    <w:p w14:paraId="316EBB86" w14:textId="001CC89E" w:rsidR="005C3DAB" w:rsidRDefault="005C3DAB" w:rsidP="002C1BC1"/>
    <w:p w14:paraId="6B490D11" w14:textId="6C8743CE" w:rsidR="005C3DAB" w:rsidRDefault="005C3DAB" w:rsidP="002C1BC1"/>
    <w:p w14:paraId="1C411D04" w14:textId="0902DA94" w:rsidR="005C3DAB" w:rsidRDefault="005C3DAB" w:rsidP="002C1BC1"/>
    <w:p w14:paraId="4D88151D" w14:textId="789EDFF6" w:rsidR="005C3DAB" w:rsidRDefault="005C3DAB" w:rsidP="002C1BC1"/>
    <w:p w14:paraId="0202C5D3" w14:textId="3F6BE108" w:rsidR="005C3DAB" w:rsidRDefault="005C3DAB" w:rsidP="002C1BC1"/>
    <w:p w14:paraId="28A4BE49" w14:textId="5324C0D9" w:rsidR="005C3DAB" w:rsidRDefault="005C3DAB" w:rsidP="002C1BC1"/>
    <w:p w14:paraId="440725DD" w14:textId="614471BD" w:rsidR="005C3DAB" w:rsidRDefault="005C3DAB" w:rsidP="002C1BC1"/>
    <w:p w14:paraId="19CC536D" w14:textId="4EA9486D" w:rsidR="005C3DAB" w:rsidRDefault="005C3DAB" w:rsidP="002C1BC1"/>
    <w:p w14:paraId="4F4C508B" w14:textId="3DBAC142" w:rsidR="005C3DAB" w:rsidRDefault="005C3DAB" w:rsidP="002C1BC1"/>
    <w:p w14:paraId="4094D5DF" w14:textId="28DD9E23" w:rsidR="005C3DAB" w:rsidRDefault="005C3DAB" w:rsidP="002C1BC1"/>
    <w:p w14:paraId="59085B30" w14:textId="309F1C4D" w:rsidR="005C3DAB" w:rsidRDefault="005C3DAB" w:rsidP="002C1BC1"/>
    <w:p w14:paraId="630D83F9" w14:textId="188CC4AC" w:rsidR="005C3DAB" w:rsidRDefault="005C3DAB" w:rsidP="002C1BC1"/>
    <w:p w14:paraId="6B61AC76" w14:textId="1D220AA1" w:rsidR="005C3DAB" w:rsidRDefault="005C3DAB" w:rsidP="002C1BC1"/>
    <w:p w14:paraId="3DFE7B5C" w14:textId="66CF4D17" w:rsidR="005C3DAB" w:rsidRDefault="005C3DAB" w:rsidP="002C1BC1"/>
    <w:p w14:paraId="39CD4EF0" w14:textId="145A1007" w:rsidR="005C3DAB" w:rsidRDefault="005C3DAB" w:rsidP="002C1BC1"/>
    <w:p w14:paraId="5E2590EB" w14:textId="62355FEF" w:rsidR="005C3DAB" w:rsidRDefault="005C3DAB" w:rsidP="002C1BC1"/>
    <w:p w14:paraId="34AE487D" w14:textId="1D1FB622" w:rsidR="005C3DAB" w:rsidRDefault="005C3DAB" w:rsidP="002C1BC1"/>
    <w:p w14:paraId="649AFE35" w14:textId="29171883" w:rsidR="005C3DAB" w:rsidRDefault="005C3DAB" w:rsidP="002C1BC1"/>
    <w:p w14:paraId="76142A96" w14:textId="7EB2A3E4" w:rsidR="005C3DAB" w:rsidRDefault="005C3DAB" w:rsidP="002C1BC1"/>
    <w:p w14:paraId="26465525" w14:textId="733D34E5" w:rsidR="005C3DAB" w:rsidRDefault="005C3DAB" w:rsidP="002C1BC1"/>
    <w:p w14:paraId="0E2327D6" w14:textId="75BBECEB" w:rsidR="005C3DAB" w:rsidRDefault="005C3DAB" w:rsidP="002C1BC1"/>
    <w:p w14:paraId="0394A384" w14:textId="6276DEDF" w:rsidR="005C3DAB" w:rsidRDefault="005C3DAB" w:rsidP="005C3DAB">
      <w:pPr>
        <w:pStyle w:val="2"/>
        <w:numPr>
          <w:ilvl w:val="0"/>
          <w:numId w:val="6"/>
        </w:numPr>
        <w:jc w:val="left"/>
      </w:pPr>
      <w:r>
        <w:t>pm2</w:t>
      </w:r>
    </w:p>
    <w:p w14:paraId="2FAB876B" w14:textId="3491C179" w:rsidR="005C3DAB" w:rsidRDefault="005C3DAB" w:rsidP="005C3DAB"/>
    <w:p w14:paraId="56B8004B" w14:textId="06048189" w:rsidR="005C3DAB" w:rsidRDefault="005C3DAB" w:rsidP="005C3DAB">
      <w:r>
        <w:rPr>
          <w:rFonts w:hint="eastAsia"/>
        </w:rPr>
        <w:t xml:space="preserve"> </w:t>
      </w:r>
      <w:r>
        <w:rPr>
          <w:rFonts w:hint="eastAsia"/>
        </w:rPr>
        <w:t>원래는</w:t>
      </w:r>
      <w:r>
        <w:rPr>
          <w:rFonts w:hint="eastAsia"/>
        </w:rPr>
        <w:t xml:space="preserve"> p</w:t>
      </w:r>
      <w:r>
        <w:t>m2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도커에서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사용하려고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이번에는</w:t>
      </w:r>
      <w:r>
        <w:rPr>
          <w:rFonts w:hint="eastAsia"/>
        </w:rPr>
        <w:t xml:space="preserve"> </w:t>
      </w:r>
      <w:r>
        <w:rPr>
          <w:rFonts w:hint="eastAsia"/>
        </w:rPr>
        <w:t>호스트</w:t>
      </w:r>
      <w:r>
        <w:rPr>
          <w:rFonts w:hint="eastAsia"/>
        </w:rPr>
        <w:t xml:space="preserve"> </w:t>
      </w:r>
      <w:r>
        <w:rPr>
          <w:rFonts w:hint="eastAsia"/>
        </w:rPr>
        <w:t>머신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프로세스로</w:t>
      </w:r>
      <w:r>
        <w:rPr>
          <w:rFonts w:hint="eastAsia"/>
        </w:rPr>
        <w:t xml:space="preserve"> </w:t>
      </w:r>
      <w:r>
        <w:rPr>
          <w:rFonts w:hint="eastAsia"/>
        </w:rPr>
        <w:t>관리해보았습니다</w:t>
      </w:r>
      <w:r>
        <w:t>.</w:t>
      </w:r>
    </w:p>
    <w:p w14:paraId="75EA152C" w14:textId="303B1FDD" w:rsidR="005C3DAB" w:rsidRDefault="005C3DAB" w:rsidP="005C3DAB"/>
    <w:p w14:paraId="674223E5" w14:textId="04BDF6C1" w:rsidR="005C3DAB" w:rsidRDefault="005C3DAB" w:rsidP="005C3DAB">
      <w:r w:rsidRPr="005C3DAB">
        <w:rPr>
          <w:noProof/>
        </w:rPr>
        <w:drawing>
          <wp:inline distT="0" distB="0" distL="0" distR="0" wp14:anchorId="0FF4ACA5" wp14:editId="388FEE83">
            <wp:extent cx="3801005" cy="152421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F174" w14:textId="26CEB07B" w:rsidR="005C3DAB" w:rsidRDefault="005C3DAB" w:rsidP="005C3DAB"/>
    <w:p w14:paraId="62552125" w14:textId="76E566B3" w:rsidR="005C3DAB" w:rsidRDefault="005C3DAB" w:rsidP="005C3DAB"/>
    <w:p w14:paraId="59A1CE32" w14:textId="2BB28D59" w:rsidR="005C3DAB" w:rsidRDefault="005C3DAB" w:rsidP="005C3DAB">
      <w:r w:rsidRPr="005C3DAB">
        <w:t xml:space="preserve">pm2 start </w:t>
      </w:r>
      <w:proofErr w:type="spellStart"/>
      <w:r w:rsidRPr="005C3DAB">
        <w:t>src</w:t>
      </w:r>
      <w:proofErr w:type="spellEnd"/>
      <w:r w:rsidRPr="005C3DAB">
        <w:t>/</w:t>
      </w:r>
      <w:proofErr w:type="spellStart"/>
      <w:r w:rsidRPr="005C3DAB">
        <w:t>app.ts</w:t>
      </w:r>
      <w:proofErr w:type="spellEnd"/>
      <w:r w:rsidRPr="005C3DAB">
        <w:t xml:space="preserve"> --name wiki-backend --watch -</w:t>
      </w:r>
      <w:proofErr w:type="spellStart"/>
      <w:r w:rsidRPr="005C3DAB">
        <w:t>i</w:t>
      </w:r>
      <w:proofErr w:type="spellEnd"/>
      <w:r w:rsidRPr="005C3DAB">
        <w:t xml:space="preserve"> 2</w:t>
      </w:r>
    </w:p>
    <w:p w14:paraId="7BE54D42" w14:textId="26D1CED5" w:rsidR="005C3DAB" w:rsidRDefault="005C3DAB" w:rsidP="005C3DAB"/>
    <w:p w14:paraId="59F8882F" w14:textId="2E8D65DE" w:rsidR="005C3DAB" w:rsidRDefault="005C3DAB" w:rsidP="005C3DAB"/>
    <w:p w14:paraId="0189B39E" w14:textId="50DA696E" w:rsidR="005C3DAB" w:rsidRDefault="005C3DAB" w:rsidP="005C3DAB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사용하였습니다</w:t>
      </w:r>
      <w:r>
        <w:rPr>
          <w:rFonts w:hint="eastAsia"/>
        </w:rPr>
        <w:t>.</w:t>
      </w:r>
      <w:r>
        <w:t xml:space="preserve"> </w:t>
      </w:r>
    </w:p>
    <w:p w14:paraId="660B9147" w14:textId="64D13558" w:rsidR="005C3DAB" w:rsidRDefault="005C3DAB" w:rsidP="005C3DAB"/>
    <w:p w14:paraId="48F86808" w14:textId="7CBBC66E" w:rsidR="005C3DAB" w:rsidRDefault="005C3DAB" w:rsidP="005C3DAB"/>
    <w:p w14:paraId="4AB86DC2" w14:textId="5E17A664" w:rsidR="005C3DAB" w:rsidRDefault="005C3DAB" w:rsidP="005C3DAB">
      <w:r>
        <w:rPr>
          <w:rFonts w:hint="eastAsia"/>
        </w:rPr>
        <w:t>엔트리</w:t>
      </w:r>
      <w:r>
        <w:rPr>
          <w:rFonts w:hint="eastAsia"/>
        </w:rPr>
        <w:t xml:space="preserve"> </w:t>
      </w:r>
      <w:r>
        <w:rPr>
          <w:rFonts w:hint="eastAsia"/>
        </w:rPr>
        <w:t>포인트도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지정해주었기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발생하지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>.</w:t>
      </w:r>
    </w:p>
    <w:p w14:paraId="4C5723DE" w14:textId="4607D7CF" w:rsidR="005C3DAB" w:rsidRDefault="005C3DAB" w:rsidP="005C3DAB"/>
    <w:p w14:paraId="35EF0A13" w14:textId="2E6247A1" w:rsidR="005C3DAB" w:rsidRDefault="005C3DAB" w:rsidP="005C3DAB"/>
    <w:p w14:paraId="0B62C555" w14:textId="23AABAE3" w:rsidR="005C3DAB" w:rsidRDefault="005C3DAB" w:rsidP="005C3DAB">
      <w:r>
        <w:t>P</w:t>
      </w:r>
      <w:r>
        <w:rPr>
          <w:rFonts w:hint="eastAsia"/>
        </w:rPr>
        <w:t>m2</w:t>
      </w:r>
      <w:r>
        <w:t xml:space="preserve"> </w:t>
      </w:r>
      <w:proofErr w:type="spellStart"/>
      <w:r>
        <w:t>monit</w:t>
      </w:r>
      <w:proofErr w:type="spellEnd"/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서버가</w:t>
      </w:r>
      <w:r>
        <w:rPr>
          <w:rFonts w:hint="eastAsia"/>
        </w:rPr>
        <w:t xml:space="preserve"> </w:t>
      </w:r>
      <w:r>
        <w:rPr>
          <w:rFonts w:hint="eastAsia"/>
        </w:rPr>
        <w:t>원할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확인이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>
        <w:t xml:space="preserve"> </w:t>
      </w:r>
    </w:p>
    <w:p w14:paraId="67D04FC8" w14:textId="3D91AA23" w:rsidR="00D03D94" w:rsidRDefault="00D03D94" w:rsidP="005C3DAB"/>
    <w:p w14:paraId="1838CB92" w14:textId="55E6651F" w:rsidR="00D03D94" w:rsidRDefault="00D03D94" w:rsidP="005C3DAB"/>
    <w:p w14:paraId="02C2423D" w14:textId="31233F50" w:rsidR="00D03D94" w:rsidRDefault="00D03D94" w:rsidP="00D03D94">
      <w:pPr>
        <w:pStyle w:val="1"/>
      </w:pP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관리와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</w:p>
    <w:p w14:paraId="3040BCC0" w14:textId="3E95DFAD" w:rsidR="00D03D94" w:rsidRDefault="00D03D94" w:rsidP="00D03D94"/>
    <w:p w14:paraId="16B2C618" w14:textId="5308C348" w:rsidR="00D03D94" w:rsidRDefault="00D03D94" w:rsidP="00D03D94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S</w:t>
      </w:r>
      <w:r>
        <w:t>onarQube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진행하였습니다</w:t>
      </w:r>
      <w:r>
        <w:rPr>
          <w:rFonts w:hint="eastAsia"/>
        </w:rPr>
        <w:t>.</w:t>
      </w:r>
      <w:r>
        <w:t xml:space="preserve"> SonarQube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불필요하거나</w:t>
      </w:r>
      <w:r>
        <w:rPr>
          <w:rFonts w:hint="eastAsia"/>
        </w:rPr>
        <w:t xml:space="preserve"> </w:t>
      </w:r>
      <w:r>
        <w:rPr>
          <w:rFonts w:hint="eastAsia"/>
        </w:rPr>
        <w:t>질을</w:t>
      </w:r>
      <w:r>
        <w:rPr>
          <w:rFonts w:hint="eastAsia"/>
        </w:rPr>
        <w:t xml:space="preserve"> </w:t>
      </w:r>
      <w:r>
        <w:rPr>
          <w:rFonts w:hint="eastAsia"/>
        </w:rPr>
        <w:t>떨어뜨리는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수정하고</w:t>
      </w:r>
      <w:r>
        <w:rPr>
          <w:rFonts w:hint="eastAsia"/>
        </w:rPr>
        <w:t xml:space="preserve"> </w:t>
      </w:r>
      <w:r>
        <w:rPr>
          <w:rFonts w:hint="eastAsia"/>
        </w:rPr>
        <w:t>디도스</w:t>
      </w:r>
      <w:r>
        <w:rPr>
          <w:rFonts w:hint="eastAsia"/>
        </w:rPr>
        <w:t xml:space="preserve"> </w:t>
      </w:r>
      <w:r>
        <w:rPr>
          <w:rFonts w:hint="eastAsia"/>
        </w:rPr>
        <w:t>공격이나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인젝션</w:t>
      </w:r>
      <w:proofErr w:type="spellEnd"/>
      <w: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공격들을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방어하였습니다</w:t>
      </w:r>
      <w:r>
        <w:rPr>
          <w:rFonts w:hint="eastAsia"/>
        </w:rPr>
        <w:t>.</w:t>
      </w:r>
      <w:r>
        <w:t xml:space="preserve"> </w:t>
      </w:r>
    </w:p>
    <w:p w14:paraId="12387EBF" w14:textId="1C6313D8" w:rsidR="00D03D94" w:rsidRDefault="00D03D94" w:rsidP="00D03D94"/>
    <w:p w14:paraId="1FFD10A0" w14:textId="72FB699D" w:rsidR="00D03D94" w:rsidRPr="00D03D94" w:rsidRDefault="00D03D94" w:rsidP="00D03D94">
      <w:pPr>
        <w:rPr>
          <w:rFonts w:hint="eastAsia"/>
        </w:r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검사에서는</w:t>
      </w:r>
      <w:r>
        <w:rPr>
          <w:rFonts w:hint="eastAsia"/>
        </w:rPr>
        <w:t xml:space="preserve"> </w:t>
      </w:r>
      <w:r>
        <w:rPr>
          <w:rFonts w:hint="eastAsia"/>
        </w:rPr>
        <w:t>전체적</w:t>
      </w:r>
      <w:r>
        <w:rPr>
          <w:rFonts w:hint="eastAsia"/>
        </w:rPr>
        <w:t xml:space="preserve"> </w:t>
      </w:r>
      <w:r>
        <w:rPr>
          <w:rFonts w:hint="eastAsia"/>
        </w:rPr>
        <w:t>유지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등급</w:t>
      </w:r>
      <w:r>
        <w:rPr>
          <w:rFonts w:hint="eastAsia"/>
        </w:rPr>
        <w:t>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달성하여</w:t>
      </w:r>
      <w:r>
        <w:rPr>
          <w:rFonts w:hint="eastAsia"/>
        </w:rPr>
        <w:t xml:space="preserve"> </w:t>
      </w:r>
      <w:r>
        <w:rPr>
          <w:rFonts w:hint="eastAsia"/>
        </w:rPr>
        <w:t>프로젝트를</w:t>
      </w:r>
      <w:r>
        <w:rPr>
          <w:rFonts w:hint="eastAsia"/>
        </w:rPr>
        <w:t xml:space="preserve"> </w:t>
      </w:r>
      <w:r>
        <w:rPr>
          <w:rFonts w:hint="eastAsia"/>
        </w:rPr>
        <w:t>종료하였습니다</w:t>
      </w:r>
      <w:r>
        <w:rPr>
          <w:rFonts w:hint="eastAsia"/>
        </w:rPr>
        <w:t>.</w:t>
      </w:r>
      <w:r>
        <w:t xml:space="preserve"> </w:t>
      </w:r>
    </w:p>
    <w:p w14:paraId="6D571E65" w14:textId="4235EB5F" w:rsidR="005C3DAB" w:rsidRDefault="005C3DAB" w:rsidP="002C1BC1"/>
    <w:p w14:paraId="29937DE5" w14:textId="1A5180A0" w:rsidR="005C3DAB" w:rsidRDefault="005C3DAB" w:rsidP="002C1BC1"/>
    <w:p w14:paraId="43C04A13" w14:textId="42E68D79" w:rsidR="005C3DAB" w:rsidRDefault="005C3DAB" w:rsidP="002C1BC1"/>
    <w:p w14:paraId="21CE3B3E" w14:textId="7FC37CA8" w:rsidR="005C3DAB" w:rsidRDefault="005C3DAB" w:rsidP="002C1BC1"/>
    <w:p w14:paraId="09922FA5" w14:textId="483A9519" w:rsidR="005C3DAB" w:rsidRDefault="005C3DAB" w:rsidP="002C1BC1"/>
    <w:p w14:paraId="0A76B6DA" w14:textId="075189B6" w:rsidR="005C3DAB" w:rsidRDefault="005C3DAB" w:rsidP="002C1BC1"/>
    <w:p w14:paraId="5E1CCDA7" w14:textId="120A64E6" w:rsidR="005C3DAB" w:rsidRDefault="005C3DAB" w:rsidP="002C1BC1"/>
    <w:p w14:paraId="33CD8E3E" w14:textId="6FD6AD53" w:rsidR="005C3DAB" w:rsidRDefault="005C3DAB" w:rsidP="002C1BC1"/>
    <w:p w14:paraId="19C429F6" w14:textId="158A8FEC" w:rsidR="005C3DAB" w:rsidRDefault="005C3DAB" w:rsidP="002C1BC1"/>
    <w:p w14:paraId="7FC00422" w14:textId="046B7D6C" w:rsidR="005C3DAB" w:rsidRDefault="005C3DAB" w:rsidP="002C1BC1"/>
    <w:p w14:paraId="2AB74F75" w14:textId="77777777" w:rsidR="005C3DAB" w:rsidRPr="002C1BC1" w:rsidRDefault="005C3DAB" w:rsidP="002C1BC1"/>
    <w:sectPr w:rsidR="005C3DAB" w:rsidRPr="002C1BC1" w:rsidSect="009866F4">
      <w:footerReference w:type="even" r:id="rId47"/>
      <w:footerReference w:type="default" r:id="rId48"/>
      <w:pgSz w:w="11906" w:h="16838" w:code="9"/>
      <w:pgMar w:top="720" w:right="561" w:bottom="720" w:left="56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064EA" w14:textId="77777777" w:rsidR="00DC010D" w:rsidRDefault="00DC010D" w:rsidP="00E74B29">
      <w:r>
        <w:separator/>
      </w:r>
    </w:p>
  </w:endnote>
  <w:endnote w:type="continuationSeparator" w:id="0">
    <w:p w14:paraId="05F8124F" w14:textId="77777777" w:rsidR="00DC010D" w:rsidRDefault="00DC010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45936648"/>
      <w:docPartObj>
        <w:docPartGallery w:val="Page Numbers (Bottom of Page)"/>
        <w:docPartUnique/>
      </w:docPartObj>
    </w:sdtPr>
    <w:sdtContent>
      <w:p w14:paraId="6BCBC80C" w14:textId="66F71C89" w:rsidR="00E74B29" w:rsidRDefault="00E74B29" w:rsidP="006709F1">
        <w:pPr>
          <w:pStyle w:val="a8"/>
          <w:rPr>
            <w:rStyle w:val="a9"/>
          </w:rPr>
        </w:pPr>
        <w:r>
          <w:rPr>
            <w:rStyle w:val="a9"/>
            <w:lang w:val="ko-KR" w:bidi="ko-KR"/>
          </w:rPr>
          <w:fldChar w:fldCharType="begin"/>
        </w:r>
        <w:r>
          <w:rPr>
            <w:rStyle w:val="a9"/>
            <w:lang w:val="ko-KR" w:bidi="ko-KR"/>
          </w:rPr>
          <w:instrText xml:space="preserve"> PAGE </w:instrText>
        </w:r>
        <w:r>
          <w:rPr>
            <w:rStyle w:val="a9"/>
            <w:lang w:val="ko-KR" w:bidi="ko-KR"/>
          </w:rPr>
          <w:fldChar w:fldCharType="separate"/>
        </w:r>
        <w:r w:rsidR="00C746BF">
          <w:rPr>
            <w:rStyle w:val="a9"/>
            <w:noProof/>
            <w:lang w:val="ko-KR" w:bidi="ko-KR"/>
          </w:rPr>
          <w:t>2</w:t>
        </w:r>
        <w:r>
          <w:rPr>
            <w:rStyle w:val="a9"/>
            <w:lang w:val="ko-KR" w:bidi="ko-KR"/>
          </w:rPr>
          <w:fldChar w:fldCharType="end"/>
        </w:r>
      </w:p>
    </w:sdtContent>
  </w:sdt>
  <w:p w14:paraId="03C67610" w14:textId="77777777" w:rsidR="00E74B29" w:rsidRDefault="00E74B29" w:rsidP="006709F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7879F" w14:textId="77777777" w:rsidR="00E74B29" w:rsidRPr="009866F4" w:rsidRDefault="00E74B29" w:rsidP="006709F1">
    <w:pPr>
      <w:pStyle w:val="a8"/>
      <w:rPr>
        <w:rStyle w:val="a9"/>
        <w:rFonts w:ascii="맑은 고딕" w:hAnsi="맑은 고딕"/>
      </w:rPr>
    </w:pPr>
  </w:p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2"/>
      <w:gridCol w:w="3235"/>
      <w:gridCol w:w="1078"/>
    </w:tblGrid>
    <w:tr w:rsidR="00E74B29" w:rsidRPr="009866F4" w14:paraId="014FD24E" w14:textId="77777777" w:rsidTr="006709F1">
      <w:tc>
        <w:tcPr>
          <w:tcW w:w="1079" w:type="dxa"/>
        </w:tcPr>
        <w:p w14:paraId="770AB081" w14:textId="77777777" w:rsidR="00E74B29" w:rsidRPr="009866F4" w:rsidRDefault="00E74B29" w:rsidP="006709F1">
          <w:pPr>
            <w:pStyle w:val="a8"/>
            <w:rPr>
              <w:rFonts w:ascii="맑은 고딕" w:hAnsi="맑은 고딕"/>
            </w:rPr>
          </w:pPr>
        </w:p>
      </w:tc>
      <w:tc>
        <w:tcPr>
          <w:tcW w:w="5395" w:type="dxa"/>
        </w:tcPr>
        <w:p w14:paraId="70224B95" w14:textId="77777777" w:rsidR="00E74B29" w:rsidRPr="009866F4" w:rsidRDefault="00000000" w:rsidP="006709F1">
          <w:pPr>
            <w:pStyle w:val="a8"/>
            <w:rPr>
              <w:rFonts w:ascii="맑은 고딕" w:hAnsi="맑은 고딕"/>
            </w:rPr>
          </w:pPr>
          <w:sdt>
            <w:sdtPr>
              <w:rPr>
                <w:rFonts w:ascii="맑은 고딕" w:hAnsi="맑은 고딕"/>
              </w:rPr>
              <w:id w:val="707152945"/>
              <w:placeholder>
                <w:docPart w:val="2CDCA94AD3C344E0B8D23193C2C461C6"/>
              </w:placeholder>
              <w:temporary/>
              <w:showingPlcHdr/>
              <w15:appearance w15:val="hidden"/>
            </w:sdtPr>
            <w:sdtContent>
              <w:r w:rsidR="00837914" w:rsidRPr="009866F4">
                <w:rPr>
                  <w:rFonts w:ascii="맑은 고딕" w:hAnsi="맑은 고딕"/>
                  <w:lang w:val="ko-KR" w:bidi="ko-KR"/>
                </w:rPr>
                <w:t>보고서 제목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a9"/>
              <w:rFonts w:ascii="맑은 고딕" w:hAnsi="맑은 고딕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EBA83BE" w14:textId="77777777" w:rsidR="00E74B29" w:rsidRPr="009866F4" w:rsidRDefault="00E74B29" w:rsidP="006709F1">
              <w:pPr>
                <w:pStyle w:val="a8"/>
                <w:jc w:val="right"/>
                <w:rPr>
                  <w:rFonts w:ascii="맑은 고딕" w:hAnsi="맑은 고딕"/>
                </w:rPr>
              </w:pPr>
              <w:r w:rsidRPr="009866F4">
                <w:rPr>
                  <w:rFonts w:ascii="맑은 고딕" w:hAnsi="맑은 고딕"/>
                  <w:lang w:val="ko-KR" w:bidi="ko-KR"/>
                </w:rPr>
                <w:fldChar w:fldCharType="begin"/>
              </w:r>
              <w:r w:rsidRPr="009866F4">
                <w:rPr>
                  <w:rFonts w:ascii="맑은 고딕" w:hAnsi="맑은 고딕"/>
                  <w:lang w:val="ko-KR" w:bidi="ko-KR"/>
                </w:rPr>
                <w:instrText xml:space="preserve"> PAGE </w:instrText>
              </w:r>
              <w:r w:rsidRPr="009866F4">
                <w:rPr>
                  <w:rFonts w:ascii="맑은 고딕" w:hAnsi="맑은 고딕"/>
                  <w:lang w:val="ko-KR" w:bidi="ko-KR"/>
                </w:rPr>
                <w:fldChar w:fldCharType="separate"/>
              </w:r>
              <w:r w:rsidR="00837914" w:rsidRPr="009866F4">
                <w:rPr>
                  <w:rFonts w:ascii="맑은 고딕" w:hAnsi="맑은 고딕"/>
                  <w:noProof/>
                  <w:lang w:val="ko-KR" w:bidi="ko-KR"/>
                </w:rPr>
                <w:t>4</w:t>
              </w:r>
              <w:r w:rsidRPr="009866F4">
                <w:rPr>
                  <w:rFonts w:ascii="맑은 고딕" w:hAnsi="맑은 고딕"/>
                  <w:lang w:val="ko-KR" w:bidi="ko-KR"/>
                </w:rPr>
                <w:fldChar w:fldCharType="end"/>
              </w:r>
              <w:r w:rsidRPr="009866F4">
                <w:rPr>
                  <w:rFonts w:ascii="맑은 고딕" w:hAnsi="맑은 고딕"/>
                  <w:lang w:val="ko-KR" w:bidi="ko-KR"/>
                </w:rPr>
                <w:t>페이지</w:t>
              </w:r>
            </w:p>
          </w:sdtContent>
        </w:sdt>
      </w:tc>
      <w:tc>
        <w:tcPr>
          <w:tcW w:w="1079" w:type="dxa"/>
        </w:tcPr>
        <w:p w14:paraId="045D1088" w14:textId="77777777" w:rsidR="00E74B29" w:rsidRPr="009866F4" w:rsidRDefault="00E74B29" w:rsidP="006709F1">
          <w:pPr>
            <w:pStyle w:val="a8"/>
            <w:rPr>
              <w:rFonts w:ascii="맑은 고딕" w:hAnsi="맑은 고딕"/>
            </w:rPr>
          </w:pPr>
        </w:p>
      </w:tc>
    </w:tr>
  </w:tbl>
  <w:p w14:paraId="6E43A3D8" w14:textId="77777777" w:rsidR="00E74B29" w:rsidRPr="009866F4" w:rsidRDefault="00E74B29" w:rsidP="006709F1">
    <w:pPr>
      <w:pStyle w:val="a8"/>
      <w:rPr>
        <w:rFonts w:ascii="맑은 고딕" w:hAnsi="맑은 고딕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C5CE9" w14:textId="77777777" w:rsidR="00DC010D" w:rsidRDefault="00DC010D" w:rsidP="00E74B29">
      <w:r>
        <w:separator/>
      </w:r>
    </w:p>
  </w:footnote>
  <w:footnote w:type="continuationSeparator" w:id="0">
    <w:p w14:paraId="38971B2E" w14:textId="77777777" w:rsidR="00DC010D" w:rsidRDefault="00DC010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70CC4"/>
    <w:multiLevelType w:val="hybridMultilevel"/>
    <w:tmpl w:val="2984059E"/>
    <w:lvl w:ilvl="0" w:tplc="91363B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22AD1"/>
    <w:multiLevelType w:val="hybridMultilevel"/>
    <w:tmpl w:val="E1F05144"/>
    <w:lvl w:ilvl="0" w:tplc="317E18A6">
      <w:start w:val="1"/>
      <w:numFmt w:val="decimal"/>
      <w:lvlText w:val="%1."/>
      <w:lvlJc w:val="left"/>
      <w:pPr>
        <w:ind w:left="1455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15" w:hanging="440"/>
      </w:pPr>
    </w:lvl>
    <w:lvl w:ilvl="2" w:tplc="0409001B" w:tentative="1">
      <w:start w:val="1"/>
      <w:numFmt w:val="lowerRoman"/>
      <w:lvlText w:val="%3."/>
      <w:lvlJc w:val="right"/>
      <w:pPr>
        <w:ind w:left="2055" w:hanging="440"/>
      </w:pPr>
    </w:lvl>
    <w:lvl w:ilvl="3" w:tplc="0409000F" w:tentative="1">
      <w:start w:val="1"/>
      <w:numFmt w:val="decimal"/>
      <w:lvlText w:val="%4."/>
      <w:lvlJc w:val="left"/>
      <w:pPr>
        <w:ind w:left="2495" w:hanging="440"/>
      </w:pPr>
    </w:lvl>
    <w:lvl w:ilvl="4" w:tplc="04090019" w:tentative="1">
      <w:start w:val="1"/>
      <w:numFmt w:val="upperLetter"/>
      <w:lvlText w:val="%5."/>
      <w:lvlJc w:val="left"/>
      <w:pPr>
        <w:ind w:left="2935" w:hanging="440"/>
      </w:pPr>
    </w:lvl>
    <w:lvl w:ilvl="5" w:tplc="0409001B" w:tentative="1">
      <w:start w:val="1"/>
      <w:numFmt w:val="lowerRoman"/>
      <w:lvlText w:val="%6."/>
      <w:lvlJc w:val="right"/>
      <w:pPr>
        <w:ind w:left="3375" w:hanging="440"/>
      </w:pPr>
    </w:lvl>
    <w:lvl w:ilvl="6" w:tplc="0409000F" w:tentative="1">
      <w:start w:val="1"/>
      <w:numFmt w:val="decimal"/>
      <w:lvlText w:val="%7."/>
      <w:lvlJc w:val="left"/>
      <w:pPr>
        <w:ind w:left="3815" w:hanging="440"/>
      </w:pPr>
    </w:lvl>
    <w:lvl w:ilvl="7" w:tplc="04090019" w:tentative="1">
      <w:start w:val="1"/>
      <w:numFmt w:val="upperLetter"/>
      <w:lvlText w:val="%8."/>
      <w:lvlJc w:val="left"/>
      <w:pPr>
        <w:ind w:left="4255" w:hanging="440"/>
      </w:pPr>
    </w:lvl>
    <w:lvl w:ilvl="8" w:tplc="0409001B" w:tentative="1">
      <w:start w:val="1"/>
      <w:numFmt w:val="lowerRoman"/>
      <w:lvlText w:val="%9."/>
      <w:lvlJc w:val="right"/>
      <w:pPr>
        <w:ind w:left="4695" w:hanging="440"/>
      </w:pPr>
    </w:lvl>
  </w:abstractNum>
  <w:abstractNum w:abstractNumId="3" w15:restartNumberingAfterBreak="0">
    <w:nsid w:val="35291573"/>
    <w:multiLevelType w:val="hybridMultilevel"/>
    <w:tmpl w:val="45D42798"/>
    <w:lvl w:ilvl="0" w:tplc="F6CED5C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7C530A8"/>
    <w:multiLevelType w:val="hybridMultilevel"/>
    <w:tmpl w:val="0792EACC"/>
    <w:lvl w:ilvl="0" w:tplc="7E0E53C4">
      <w:start w:val="1"/>
      <w:numFmt w:val="decimal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A652405"/>
    <w:multiLevelType w:val="hybridMultilevel"/>
    <w:tmpl w:val="3586B872"/>
    <w:lvl w:ilvl="0" w:tplc="1480D91A">
      <w:start w:val="1"/>
      <w:numFmt w:val="decimal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63F3B8A"/>
    <w:multiLevelType w:val="hybridMultilevel"/>
    <w:tmpl w:val="9CB66FEC"/>
    <w:lvl w:ilvl="0" w:tplc="B706156E">
      <w:start w:val="1"/>
      <w:numFmt w:val="decimal"/>
      <w:lvlText w:val="%1."/>
      <w:lvlJc w:val="left"/>
      <w:pPr>
        <w:ind w:left="1455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15" w:hanging="440"/>
      </w:pPr>
    </w:lvl>
    <w:lvl w:ilvl="2" w:tplc="0409001B" w:tentative="1">
      <w:start w:val="1"/>
      <w:numFmt w:val="lowerRoman"/>
      <w:lvlText w:val="%3."/>
      <w:lvlJc w:val="right"/>
      <w:pPr>
        <w:ind w:left="2055" w:hanging="440"/>
      </w:pPr>
    </w:lvl>
    <w:lvl w:ilvl="3" w:tplc="0409000F" w:tentative="1">
      <w:start w:val="1"/>
      <w:numFmt w:val="decimal"/>
      <w:lvlText w:val="%4."/>
      <w:lvlJc w:val="left"/>
      <w:pPr>
        <w:ind w:left="2495" w:hanging="440"/>
      </w:pPr>
    </w:lvl>
    <w:lvl w:ilvl="4" w:tplc="04090019" w:tentative="1">
      <w:start w:val="1"/>
      <w:numFmt w:val="upperLetter"/>
      <w:lvlText w:val="%5."/>
      <w:lvlJc w:val="left"/>
      <w:pPr>
        <w:ind w:left="2935" w:hanging="440"/>
      </w:pPr>
    </w:lvl>
    <w:lvl w:ilvl="5" w:tplc="0409001B" w:tentative="1">
      <w:start w:val="1"/>
      <w:numFmt w:val="lowerRoman"/>
      <w:lvlText w:val="%6."/>
      <w:lvlJc w:val="right"/>
      <w:pPr>
        <w:ind w:left="3375" w:hanging="440"/>
      </w:pPr>
    </w:lvl>
    <w:lvl w:ilvl="6" w:tplc="0409000F" w:tentative="1">
      <w:start w:val="1"/>
      <w:numFmt w:val="decimal"/>
      <w:lvlText w:val="%7."/>
      <w:lvlJc w:val="left"/>
      <w:pPr>
        <w:ind w:left="3815" w:hanging="440"/>
      </w:pPr>
    </w:lvl>
    <w:lvl w:ilvl="7" w:tplc="04090019" w:tentative="1">
      <w:start w:val="1"/>
      <w:numFmt w:val="upperLetter"/>
      <w:lvlText w:val="%8."/>
      <w:lvlJc w:val="left"/>
      <w:pPr>
        <w:ind w:left="4255" w:hanging="440"/>
      </w:pPr>
    </w:lvl>
    <w:lvl w:ilvl="8" w:tplc="0409001B" w:tentative="1">
      <w:start w:val="1"/>
      <w:numFmt w:val="lowerRoman"/>
      <w:lvlText w:val="%9."/>
      <w:lvlJc w:val="right"/>
      <w:pPr>
        <w:ind w:left="4695" w:hanging="440"/>
      </w:pPr>
    </w:lvl>
  </w:abstractNum>
  <w:abstractNum w:abstractNumId="7" w15:restartNumberingAfterBreak="0">
    <w:nsid w:val="79BC75BB"/>
    <w:multiLevelType w:val="hybridMultilevel"/>
    <w:tmpl w:val="9B7C7114"/>
    <w:lvl w:ilvl="0" w:tplc="93BE58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41745465">
    <w:abstractNumId w:val="1"/>
  </w:num>
  <w:num w:numId="2" w16cid:durableId="1138257198">
    <w:abstractNumId w:val="7"/>
  </w:num>
  <w:num w:numId="3" w16cid:durableId="1023048290">
    <w:abstractNumId w:val="0"/>
  </w:num>
  <w:num w:numId="4" w16cid:durableId="1664508400">
    <w:abstractNumId w:val="3"/>
  </w:num>
  <w:num w:numId="5" w16cid:durableId="78019952">
    <w:abstractNumId w:val="5"/>
  </w:num>
  <w:num w:numId="6" w16cid:durableId="379282323">
    <w:abstractNumId w:val="4"/>
  </w:num>
  <w:num w:numId="7" w16cid:durableId="1455489818">
    <w:abstractNumId w:val="2"/>
  </w:num>
  <w:num w:numId="8" w16cid:durableId="18203421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082"/>
    <w:rsid w:val="0002706A"/>
    <w:rsid w:val="00032539"/>
    <w:rsid w:val="00086FA5"/>
    <w:rsid w:val="000D59A5"/>
    <w:rsid w:val="000E4641"/>
    <w:rsid w:val="00151F66"/>
    <w:rsid w:val="001672B3"/>
    <w:rsid w:val="00177F8D"/>
    <w:rsid w:val="00185F4A"/>
    <w:rsid w:val="00250FD0"/>
    <w:rsid w:val="00251A28"/>
    <w:rsid w:val="00294C48"/>
    <w:rsid w:val="002B4443"/>
    <w:rsid w:val="002C1BC1"/>
    <w:rsid w:val="002D2200"/>
    <w:rsid w:val="0040564B"/>
    <w:rsid w:val="0048120C"/>
    <w:rsid w:val="004909D9"/>
    <w:rsid w:val="00521481"/>
    <w:rsid w:val="00525D19"/>
    <w:rsid w:val="005A6EE5"/>
    <w:rsid w:val="005C3DAB"/>
    <w:rsid w:val="005D2082"/>
    <w:rsid w:val="00665110"/>
    <w:rsid w:val="006709F1"/>
    <w:rsid w:val="006C60E6"/>
    <w:rsid w:val="00837914"/>
    <w:rsid w:val="00874FE7"/>
    <w:rsid w:val="008E727A"/>
    <w:rsid w:val="00952F7D"/>
    <w:rsid w:val="0095496A"/>
    <w:rsid w:val="009611A0"/>
    <w:rsid w:val="009866F4"/>
    <w:rsid w:val="009A38BA"/>
    <w:rsid w:val="009B5FD0"/>
    <w:rsid w:val="00A52011"/>
    <w:rsid w:val="00B02D8E"/>
    <w:rsid w:val="00B10D86"/>
    <w:rsid w:val="00B354E4"/>
    <w:rsid w:val="00B43E11"/>
    <w:rsid w:val="00C15D4E"/>
    <w:rsid w:val="00C34FEE"/>
    <w:rsid w:val="00C3507B"/>
    <w:rsid w:val="00C746BF"/>
    <w:rsid w:val="00C755AB"/>
    <w:rsid w:val="00C879D9"/>
    <w:rsid w:val="00D03D94"/>
    <w:rsid w:val="00D43125"/>
    <w:rsid w:val="00D66A3A"/>
    <w:rsid w:val="00DC010D"/>
    <w:rsid w:val="00DC06F0"/>
    <w:rsid w:val="00DC1BE8"/>
    <w:rsid w:val="00DD477F"/>
    <w:rsid w:val="00DF0AB8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961E7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7"/>
    <w:qFormat/>
    <w:rsid w:val="009866F4"/>
    <w:pPr>
      <w:spacing w:line="192" w:lineRule="auto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9866F4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2">
    <w:name w:val="heading 2"/>
    <w:basedOn w:val="a"/>
    <w:next w:val="a"/>
    <w:link w:val="2Char"/>
    <w:uiPriority w:val="1"/>
    <w:qFormat/>
    <w:rsid w:val="009866F4"/>
    <w:pPr>
      <w:jc w:val="center"/>
      <w:outlineLvl w:val="1"/>
    </w:pPr>
    <w:rPr>
      <w:b/>
      <w:sz w:val="48"/>
      <w:szCs w:val="48"/>
    </w:rPr>
  </w:style>
  <w:style w:type="paragraph" w:styleId="3">
    <w:name w:val="heading 3"/>
    <w:basedOn w:val="2"/>
    <w:next w:val="a"/>
    <w:link w:val="3Char"/>
    <w:uiPriority w:val="2"/>
    <w:qFormat/>
    <w:rsid w:val="009866F4"/>
    <w:pPr>
      <w:outlineLvl w:val="2"/>
    </w:pPr>
    <w:rPr>
      <w:b w:val="0"/>
      <w:sz w:val="36"/>
      <w:szCs w:val="36"/>
    </w:rPr>
  </w:style>
  <w:style w:type="paragraph" w:styleId="4">
    <w:name w:val="heading 4"/>
    <w:basedOn w:val="a"/>
    <w:next w:val="a"/>
    <w:link w:val="4Char"/>
    <w:uiPriority w:val="3"/>
    <w:qFormat/>
    <w:rsid w:val="009866F4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5">
    <w:name w:val="heading 5"/>
    <w:basedOn w:val="a"/>
    <w:next w:val="a"/>
    <w:link w:val="5Char"/>
    <w:uiPriority w:val="4"/>
    <w:qFormat/>
    <w:rsid w:val="009866F4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그래픽 앵커"/>
    <w:basedOn w:val="a"/>
    <w:uiPriority w:val="8"/>
    <w:qFormat/>
    <w:rsid w:val="00DF198B"/>
    <w:rPr>
      <w:sz w:val="10"/>
    </w:rPr>
  </w:style>
  <w:style w:type="paragraph" w:styleId="a4">
    <w:name w:val="Balloon Text"/>
    <w:basedOn w:val="a"/>
    <w:link w:val="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a5">
    <w:name w:val="Table Grid"/>
    <w:basedOn w:val="a1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rsid w:val="009866F4"/>
    <w:rPr>
      <w:rFonts w:asciiTheme="majorHAnsi" w:eastAsia="맑은 고딕" w:hAnsiTheme="majorHAnsi"/>
      <w:b/>
      <w:color w:val="476166" w:themeColor="accent1"/>
      <w:sz w:val="52"/>
      <w:szCs w:val="52"/>
    </w:rPr>
  </w:style>
  <w:style w:type="character" w:customStyle="1" w:styleId="2Char">
    <w:name w:val="제목 2 Char"/>
    <w:basedOn w:val="a0"/>
    <w:link w:val="2"/>
    <w:uiPriority w:val="1"/>
    <w:rsid w:val="009866F4"/>
    <w:rPr>
      <w:rFonts w:eastAsia="맑은 고딕"/>
      <w:b/>
      <w:sz w:val="48"/>
      <w:szCs w:val="48"/>
    </w:rPr>
  </w:style>
  <w:style w:type="character" w:customStyle="1" w:styleId="3Char">
    <w:name w:val="제목 3 Char"/>
    <w:basedOn w:val="a0"/>
    <w:link w:val="3"/>
    <w:uiPriority w:val="2"/>
    <w:rsid w:val="009866F4"/>
    <w:rPr>
      <w:rFonts w:eastAsia="맑은 고딕"/>
      <w:sz w:val="36"/>
      <w:szCs w:val="36"/>
    </w:rPr>
  </w:style>
  <w:style w:type="character" w:customStyle="1" w:styleId="4Char">
    <w:name w:val="제목 4 Char"/>
    <w:basedOn w:val="a0"/>
    <w:link w:val="4"/>
    <w:uiPriority w:val="3"/>
    <w:rsid w:val="009866F4"/>
    <w:rPr>
      <w:rFonts w:asciiTheme="majorHAnsi" w:eastAsia="맑은 고딕" w:hAnsiTheme="majorHAnsi"/>
      <w:b/>
      <w:color w:val="476166" w:themeColor="accent1"/>
      <w:sz w:val="28"/>
      <w:szCs w:val="28"/>
    </w:rPr>
  </w:style>
  <w:style w:type="paragraph" w:customStyle="1" w:styleId="a6">
    <w:name w:val="텍스트"/>
    <w:basedOn w:val="a"/>
    <w:uiPriority w:val="5"/>
    <w:qFormat/>
    <w:rsid w:val="009866F4"/>
    <w:rPr>
      <w:szCs w:val="28"/>
    </w:rPr>
  </w:style>
  <w:style w:type="paragraph" w:styleId="a7">
    <w:name w:val="header"/>
    <w:basedOn w:val="a8"/>
    <w:link w:val="Char0"/>
    <w:uiPriority w:val="99"/>
    <w:semiHidden/>
    <w:rsid w:val="00E74B29"/>
    <w:rPr>
      <w:rFonts w:ascii="Georgia" w:hAnsi="Georgia"/>
    </w:rPr>
  </w:style>
  <w:style w:type="character" w:customStyle="1" w:styleId="Char0">
    <w:name w:val="머리글 Char"/>
    <w:basedOn w:val="a0"/>
    <w:link w:val="a7"/>
    <w:uiPriority w:val="99"/>
    <w:semiHidden/>
    <w:rsid w:val="00874FE7"/>
    <w:rPr>
      <w:rFonts w:ascii="Georgia" w:hAnsi="Georgia"/>
    </w:rPr>
  </w:style>
  <w:style w:type="paragraph" w:styleId="a8">
    <w:name w:val="footer"/>
    <w:basedOn w:val="a"/>
    <w:link w:val="Char1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Char1">
    <w:name w:val="바닥글 Char"/>
    <w:basedOn w:val="a0"/>
    <w:link w:val="a8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a9">
    <w:name w:val="page number"/>
    <w:basedOn w:val="a0"/>
    <w:uiPriority w:val="99"/>
    <w:semiHidden/>
    <w:rsid w:val="00E74B29"/>
  </w:style>
  <w:style w:type="character" w:customStyle="1" w:styleId="5Char">
    <w:name w:val="제목 5 Char"/>
    <w:basedOn w:val="a0"/>
    <w:link w:val="5"/>
    <w:uiPriority w:val="4"/>
    <w:rsid w:val="009866F4"/>
    <w:rPr>
      <w:rFonts w:asciiTheme="majorHAnsi" w:eastAsia="맑은 고딕" w:hAnsiTheme="majorHAnsi"/>
      <w:b/>
      <w:color w:val="476166" w:themeColor="accent1"/>
      <w:sz w:val="28"/>
      <w:szCs w:val="28"/>
    </w:rPr>
  </w:style>
  <w:style w:type="paragraph" w:styleId="aa">
    <w:name w:val="Quote"/>
    <w:basedOn w:val="a"/>
    <w:next w:val="a"/>
    <w:link w:val="Char2"/>
    <w:uiPriority w:val="6"/>
    <w:qFormat/>
    <w:rsid w:val="009866F4"/>
    <w:rPr>
      <w:color w:val="476166" w:themeColor="accent1"/>
      <w:sz w:val="96"/>
      <w:szCs w:val="96"/>
    </w:rPr>
  </w:style>
  <w:style w:type="character" w:customStyle="1" w:styleId="Char2">
    <w:name w:val="인용 Char"/>
    <w:basedOn w:val="a0"/>
    <w:link w:val="aa"/>
    <w:uiPriority w:val="6"/>
    <w:rsid w:val="009866F4"/>
    <w:rPr>
      <w:rFonts w:eastAsia="맑은 고딕"/>
      <w:color w:val="476166" w:themeColor="accent1"/>
      <w:sz w:val="96"/>
      <w:szCs w:val="96"/>
    </w:rPr>
  </w:style>
  <w:style w:type="character" w:styleId="ab">
    <w:name w:val="Placeholder Text"/>
    <w:basedOn w:val="a0"/>
    <w:uiPriority w:val="99"/>
    <w:semiHidden/>
    <w:rsid w:val="00874FE7"/>
    <w:rPr>
      <w:color w:val="808080"/>
    </w:rPr>
  </w:style>
  <w:style w:type="paragraph" w:styleId="ac">
    <w:name w:val="List Paragraph"/>
    <w:basedOn w:val="a"/>
    <w:uiPriority w:val="34"/>
    <w:semiHidden/>
    <w:qFormat/>
    <w:rsid w:val="005D208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7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dia\AppData\Roaming\Microsoft\Templates\&#47784;&#45912;&#54620;%20&#54617;&#49373;%20&#48372;&#44256;&#49436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DCA94AD3C344E0B8D23193C2C461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F079DD7-D150-499E-AF69-DE61BE78EB09}"/>
      </w:docPartPr>
      <w:docPartBody>
        <w:p w:rsidR="0087251F" w:rsidRDefault="002A47AA">
          <w:pPr>
            <w:pStyle w:val="2CDCA94AD3C344E0B8D23193C2C461C6"/>
          </w:pPr>
          <w:r w:rsidRPr="009866F4">
            <w:rPr>
              <w:rFonts w:ascii="맑은 고딕" w:hAnsi="맑은 고딕" w:hint="eastAsia"/>
              <w:lang w:val="ko-KR" w:bidi="ko-KR"/>
            </w:rPr>
            <w:t>Lorem Ipsum은 단순히 인쇄 및 조판 업계에서 사용하는 더미 텍스트입니다.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7AA"/>
    <w:rsid w:val="002A47AA"/>
    <w:rsid w:val="00592845"/>
    <w:rsid w:val="0087251F"/>
    <w:rsid w:val="0097484C"/>
    <w:rsid w:val="00E2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CDCA94AD3C344E0B8D23193C2C461C6">
    <w:name w:val="2CDCA94AD3C344E0B8D23193C2C461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CE97C70BEEAE724CAB7C93EEE7142094" ma:contentTypeVersion="2" ma:contentTypeDescription="새 문서를 만듭니다." ma:contentTypeScope="" ma:versionID="c430bc1aa6ceaedb690964e6623c0f50">
  <xsd:schema xmlns:xsd="http://www.w3.org/2001/XMLSchema" xmlns:xs="http://www.w3.org/2001/XMLSchema" xmlns:p="http://schemas.microsoft.com/office/2006/metadata/properties" xmlns:ns3="8723f1ae-9e3e-42c7-b39f-86b461fe4d14" targetNamespace="http://schemas.microsoft.com/office/2006/metadata/properties" ma:root="true" ma:fieldsID="2879f4ab7da66dd5b04001e881be0653" ns3:_="">
    <xsd:import namespace="8723f1ae-9e3e-42c7-b39f-86b461fe4d1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23f1ae-9e3e-42c7-b39f-86b461fe4d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E01C48F-D922-4203-A949-8C94516FC3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23f1ae-9e3e-42c7-b39f-86b461fe4d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8BDF136-CA36-44F1-A590-8A09CEBE694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모던한 학생 보고서.dotx</Template>
  <TotalTime>0</TotalTime>
  <Pages>1</Pages>
  <Words>1015</Words>
  <Characters>5789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2023-03-13T04:34:00Z</dcterms:created>
  <dcterms:modified xsi:type="dcterms:W3CDTF">2023-03-22T04:32:00Z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0x010100CE97C70BEEAE724CAB7C93EEE7142094</vt:lpwstr>
  </property>
</Properties>
</file>